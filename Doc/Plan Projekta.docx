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D52FE" w14:textId="77777777" w:rsidR="00BB0DA6" w:rsidRPr="006D00C5" w:rsidRDefault="000447DB" w:rsidP="00033D01">
      <w:pPr>
        <w:pStyle w:val="Title"/>
        <w:jc w:val="right"/>
        <w:rPr>
          <w:lang w:val="hr-HR"/>
        </w:rPr>
      </w:pPr>
      <w:bookmarkStart w:id="0" w:name="_Hlk189258371"/>
      <w:r>
        <w:rPr>
          <w:lang w:val="hr-HR"/>
        </w:rPr>
        <w:t>Implementacija JPEG algoritma na GPU</w:t>
      </w:r>
      <w:bookmarkEnd w:id="0"/>
    </w:p>
    <w:p w14:paraId="14C5923F" w14:textId="77777777" w:rsidR="00BB0DA6" w:rsidRPr="006D00C5" w:rsidRDefault="00C74132" w:rsidP="00033D01">
      <w:pPr>
        <w:pStyle w:val="Title"/>
        <w:jc w:val="right"/>
        <w:rPr>
          <w:lang w:val="hr-HR"/>
        </w:rPr>
      </w:pPr>
      <w:r>
        <w:rPr>
          <w:lang w:val="hr-HR"/>
        </w:rPr>
        <w:t>Projektna dokumentacija</w:t>
      </w:r>
    </w:p>
    <w:p w14:paraId="7A8848A9" w14:textId="77777777" w:rsidR="00BB0DA6" w:rsidRPr="006D00C5" w:rsidRDefault="00BB0DA6" w:rsidP="00033D01">
      <w:pPr>
        <w:pStyle w:val="Title"/>
        <w:jc w:val="right"/>
        <w:rPr>
          <w:lang w:val="hr-HR"/>
        </w:rPr>
      </w:pPr>
    </w:p>
    <w:p w14:paraId="59586A10" w14:textId="0025F2CD" w:rsidR="00BB0DA6" w:rsidRPr="006D00C5" w:rsidRDefault="00D431B3" w:rsidP="00033D01">
      <w:pPr>
        <w:pStyle w:val="Title"/>
        <w:jc w:val="right"/>
        <w:rPr>
          <w:sz w:val="28"/>
          <w:lang w:val="hr-HR"/>
        </w:rPr>
      </w:pPr>
      <w:r w:rsidRPr="006D00C5">
        <w:rPr>
          <w:sz w:val="28"/>
          <w:lang w:val="hr-HR"/>
        </w:rPr>
        <w:t>Verzija</w:t>
      </w:r>
      <w:r w:rsidR="00BB0DA6" w:rsidRPr="006D00C5">
        <w:rPr>
          <w:sz w:val="28"/>
          <w:lang w:val="hr-HR"/>
        </w:rPr>
        <w:t xml:space="preserve"> 1.</w:t>
      </w:r>
      <w:r w:rsidR="00593D60">
        <w:rPr>
          <w:sz w:val="28"/>
          <w:lang w:val="hr-HR"/>
        </w:rPr>
        <w:t>7</w:t>
      </w:r>
    </w:p>
    <w:p w14:paraId="2FE9CC98" w14:textId="77777777" w:rsidR="00DE4D1A" w:rsidRDefault="00DE4D1A" w:rsidP="00033D01">
      <w:pPr>
        <w:pStyle w:val="Title"/>
        <w:rPr>
          <w:sz w:val="28"/>
          <w:lang w:val="hr-HR"/>
        </w:rPr>
        <w:sectPr w:rsidR="00DE4D1A" w:rsidSect="00DE4D1A">
          <w:headerReference w:type="default" r:id="rId8"/>
          <w:footerReference w:type="default" r:id="rId9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75AA276" w14:textId="77777777" w:rsidR="00BB0DA6" w:rsidRPr="006D00C5" w:rsidRDefault="00D431B3" w:rsidP="00033D01">
      <w:pPr>
        <w:pStyle w:val="Title"/>
        <w:rPr>
          <w:lang w:val="hr-HR"/>
        </w:rPr>
      </w:pPr>
      <w:r w:rsidRPr="006D00C5">
        <w:rPr>
          <w:lang w:val="hr-HR"/>
        </w:rPr>
        <w:lastRenderedPageBreak/>
        <w:t>Sadržaj</w:t>
      </w:r>
    </w:p>
    <w:p w14:paraId="2B174809" w14:textId="07FBA4F1" w:rsidR="00C601D9" w:rsidRDefault="00BB0DA6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D00C5">
        <w:rPr>
          <w:lang w:val="hr-HR"/>
        </w:rPr>
        <w:fldChar w:fldCharType="begin"/>
      </w:r>
      <w:r w:rsidRPr="006D00C5">
        <w:rPr>
          <w:lang w:val="hr-HR"/>
        </w:rPr>
        <w:instrText xml:space="preserve"> TOC \o "1-3" </w:instrText>
      </w:r>
      <w:r w:rsidRPr="006D00C5">
        <w:rPr>
          <w:lang w:val="hr-HR"/>
        </w:rPr>
        <w:fldChar w:fldCharType="separate"/>
      </w:r>
      <w:r w:rsidR="00C601D9" w:rsidRPr="00632E2E">
        <w:rPr>
          <w:noProof/>
          <w:lang w:val="hr-HR"/>
        </w:rPr>
        <w:t>1.</w:t>
      </w:r>
      <w:r w:rsidR="00C601D9">
        <w:rPr>
          <w:noProof/>
          <w:sz w:val="24"/>
          <w:szCs w:val="24"/>
        </w:rPr>
        <w:tab/>
      </w:r>
      <w:r w:rsidR="00C601D9" w:rsidRPr="00632E2E">
        <w:rPr>
          <w:noProof/>
          <w:lang w:val="hr-HR"/>
        </w:rPr>
        <w:t>Puni naziv projekta</w:t>
      </w:r>
      <w:r w:rsidR="00C601D9">
        <w:rPr>
          <w:noProof/>
        </w:rPr>
        <w:tab/>
      </w:r>
      <w:r w:rsidR="00C601D9">
        <w:rPr>
          <w:noProof/>
        </w:rPr>
        <w:fldChar w:fldCharType="begin"/>
      </w:r>
      <w:r w:rsidR="00C601D9">
        <w:rPr>
          <w:noProof/>
        </w:rPr>
        <w:instrText xml:space="preserve"> PAGEREF _Toc179182954 \h </w:instrText>
      </w:r>
      <w:r w:rsidR="00C601D9">
        <w:rPr>
          <w:noProof/>
        </w:rPr>
      </w:r>
      <w:r w:rsidR="00C601D9">
        <w:rPr>
          <w:noProof/>
        </w:rPr>
        <w:fldChar w:fldCharType="separate"/>
      </w:r>
      <w:r w:rsidR="00015C97">
        <w:rPr>
          <w:noProof/>
        </w:rPr>
        <w:t>4</w:t>
      </w:r>
      <w:r w:rsidR="00C601D9">
        <w:rPr>
          <w:noProof/>
        </w:rPr>
        <w:fldChar w:fldCharType="end"/>
      </w:r>
    </w:p>
    <w:p w14:paraId="37333977" w14:textId="2412C83C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2.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Skraćeni naziv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_Toc179182955 \h </w:instrText>
      </w:r>
      <w:r>
        <w:rPr>
          <w:noProof/>
        </w:rPr>
      </w:r>
      <w:r>
        <w:rPr>
          <w:noProof/>
        </w:rPr>
        <w:fldChar w:fldCharType="separate"/>
      </w:r>
      <w:r w:rsidR="00015C97">
        <w:rPr>
          <w:noProof/>
        </w:rPr>
        <w:t>4</w:t>
      </w:r>
      <w:r>
        <w:rPr>
          <w:noProof/>
        </w:rPr>
        <w:fldChar w:fldCharType="end"/>
      </w:r>
    </w:p>
    <w:p w14:paraId="43306CE9" w14:textId="13B997B0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3.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Opis problema/teme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_Toc179182956 \h </w:instrText>
      </w:r>
      <w:r>
        <w:rPr>
          <w:noProof/>
        </w:rPr>
      </w:r>
      <w:r>
        <w:rPr>
          <w:noProof/>
        </w:rPr>
        <w:fldChar w:fldCharType="separate"/>
      </w:r>
      <w:r w:rsidR="00015C97">
        <w:rPr>
          <w:noProof/>
        </w:rPr>
        <w:t>4</w:t>
      </w:r>
      <w:r>
        <w:rPr>
          <w:noProof/>
        </w:rPr>
        <w:fldChar w:fldCharType="end"/>
      </w:r>
    </w:p>
    <w:p w14:paraId="33CF08F4" w14:textId="733B7D2C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4.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Cilj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_Toc179182957 \h </w:instrText>
      </w:r>
      <w:r>
        <w:rPr>
          <w:noProof/>
        </w:rPr>
      </w:r>
      <w:r>
        <w:rPr>
          <w:noProof/>
        </w:rPr>
        <w:fldChar w:fldCharType="separate"/>
      </w:r>
      <w:r w:rsidR="00015C97">
        <w:rPr>
          <w:noProof/>
        </w:rPr>
        <w:t>4</w:t>
      </w:r>
      <w:r>
        <w:rPr>
          <w:noProof/>
        </w:rPr>
        <w:fldChar w:fldCharType="end"/>
      </w:r>
    </w:p>
    <w:p w14:paraId="2897381B" w14:textId="7F7BBA4E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5.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Voditelj studentskog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_Toc179182958 \h </w:instrText>
      </w:r>
      <w:r>
        <w:rPr>
          <w:noProof/>
        </w:rPr>
      </w:r>
      <w:r>
        <w:rPr>
          <w:noProof/>
        </w:rPr>
        <w:fldChar w:fldCharType="separate"/>
      </w:r>
      <w:r w:rsidR="00015C97">
        <w:rPr>
          <w:noProof/>
        </w:rPr>
        <w:t>4</w:t>
      </w:r>
      <w:r>
        <w:rPr>
          <w:noProof/>
        </w:rPr>
        <w:fldChar w:fldCharType="end"/>
      </w:r>
    </w:p>
    <w:p w14:paraId="4C5037E1" w14:textId="52EFE278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6.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Rezultat(i)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_Toc179182959 \h </w:instrText>
      </w:r>
      <w:r>
        <w:rPr>
          <w:noProof/>
        </w:rPr>
      </w:r>
      <w:r>
        <w:rPr>
          <w:noProof/>
        </w:rPr>
        <w:fldChar w:fldCharType="separate"/>
      </w:r>
      <w:r w:rsidR="00015C97">
        <w:rPr>
          <w:noProof/>
        </w:rPr>
        <w:t>4</w:t>
      </w:r>
      <w:r>
        <w:rPr>
          <w:noProof/>
        </w:rPr>
        <w:fldChar w:fldCharType="end"/>
      </w:r>
    </w:p>
    <w:p w14:paraId="3C7C84EF" w14:textId="60325AB5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7.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Slični projekti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_Toc179182960 \h </w:instrText>
      </w:r>
      <w:r>
        <w:rPr>
          <w:noProof/>
        </w:rPr>
      </w:r>
      <w:r>
        <w:rPr>
          <w:noProof/>
        </w:rPr>
        <w:fldChar w:fldCharType="separate"/>
      </w:r>
      <w:r w:rsidR="00015C97">
        <w:rPr>
          <w:noProof/>
        </w:rPr>
        <w:t>4</w:t>
      </w:r>
      <w:r>
        <w:rPr>
          <w:noProof/>
        </w:rPr>
        <w:fldChar w:fldCharType="end"/>
      </w:r>
    </w:p>
    <w:p w14:paraId="1004A8A2" w14:textId="461A6408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8.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_Toc179182961 \h </w:instrText>
      </w:r>
      <w:r>
        <w:rPr>
          <w:noProof/>
        </w:rPr>
      </w:r>
      <w:r>
        <w:rPr>
          <w:noProof/>
        </w:rPr>
        <w:fldChar w:fldCharType="separate"/>
      </w:r>
      <w:r w:rsidR="00015C97">
        <w:rPr>
          <w:noProof/>
        </w:rPr>
        <w:t>5</w:t>
      </w:r>
      <w:r>
        <w:rPr>
          <w:noProof/>
        </w:rPr>
        <w:fldChar w:fldCharType="end"/>
      </w:r>
    </w:p>
    <w:p w14:paraId="1DC6003B" w14:textId="2716F6E1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9.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Glavni rizici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_Toc179182962 \h </w:instrText>
      </w:r>
      <w:r>
        <w:rPr>
          <w:noProof/>
        </w:rPr>
      </w:r>
      <w:r>
        <w:rPr>
          <w:noProof/>
        </w:rPr>
        <w:fldChar w:fldCharType="separate"/>
      </w:r>
      <w:r w:rsidR="00015C97">
        <w:rPr>
          <w:noProof/>
        </w:rPr>
        <w:t>5</w:t>
      </w:r>
      <w:r>
        <w:rPr>
          <w:noProof/>
        </w:rPr>
        <w:fldChar w:fldCharType="end"/>
      </w:r>
    </w:p>
    <w:p w14:paraId="5003A5CF" w14:textId="12361E14"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10.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Smanjivanje rizika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_Toc179182963 \h </w:instrText>
      </w:r>
      <w:r>
        <w:rPr>
          <w:noProof/>
        </w:rPr>
      </w:r>
      <w:r>
        <w:rPr>
          <w:noProof/>
        </w:rPr>
        <w:fldChar w:fldCharType="separate"/>
      </w:r>
      <w:r w:rsidR="00015C97">
        <w:rPr>
          <w:noProof/>
        </w:rPr>
        <w:t>5</w:t>
      </w:r>
      <w:r>
        <w:rPr>
          <w:noProof/>
        </w:rPr>
        <w:fldChar w:fldCharType="end"/>
      </w:r>
    </w:p>
    <w:p w14:paraId="36FCCFE4" w14:textId="6AB2573D"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11.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Glavne faze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_Toc179182964 \h </w:instrText>
      </w:r>
      <w:r>
        <w:rPr>
          <w:noProof/>
        </w:rPr>
      </w:r>
      <w:r>
        <w:rPr>
          <w:noProof/>
        </w:rPr>
        <w:fldChar w:fldCharType="separate"/>
      </w:r>
      <w:r w:rsidR="00015C97">
        <w:rPr>
          <w:noProof/>
        </w:rPr>
        <w:t>5</w:t>
      </w:r>
      <w:r>
        <w:rPr>
          <w:noProof/>
        </w:rPr>
        <w:fldChar w:fldCharType="end"/>
      </w:r>
    </w:p>
    <w:p w14:paraId="1BC02191" w14:textId="1423EB72"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12.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 xml:space="preserve">Struktura raspodijeljenog posla (engl. </w:t>
      </w:r>
      <w:r w:rsidRPr="00632E2E">
        <w:rPr>
          <w:i/>
          <w:noProof/>
          <w:lang w:val="hr-HR"/>
        </w:rPr>
        <w:t>Work Breakdown Structure</w:t>
      </w:r>
      <w:r w:rsidRPr="00632E2E">
        <w:rPr>
          <w:noProof/>
          <w:lang w:val="hr-HR"/>
        </w:rPr>
        <w:t xml:space="preserve"> - WBS)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_Toc179182965 \h </w:instrText>
      </w:r>
      <w:r>
        <w:rPr>
          <w:noProof/>
        </w:rPr>
      </w:r>
      <w:r>
        <w:rPr>
          <w:noProof/>
        </w:rPr>
        <w:fldChar w:fldCharType="separate"/>
      </w:r>
      <w:r w:rsidR="00015C97">
        <w:rPr>
          <w:noProof/>
        </w:rPr>
        <w:t>6</w:t>
      </w:r>
      <w:r>
        <w:rPr>
          <w:noProof/>
        </w:rPr>
        <w:fldChar w:fldCharType="end"/>
      </w:r>
    </w:p>
    <w:p w14:paraId="34D472F2" w14:textId="092CB579"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13.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Kontrolne točke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_Toc179182966 \h </w:instrText>
      </w:r>
      <w:r>
        <w:rPr>
          <w:noProof/>
        </w:rPr>
      </w:r>
      <w:r>
        <w:rPr>
          <w:noProof/>
        </w:rPr>
        <w:fldChar w:fldCharType="separate"/>
      </w:r>
      <w:r w:rsidR="00015C97">
        <w:rPr>
          <w:noProof/>
        </w:rPr>
        <w:t>6</w:t>
      </w:r>
      <w:r>
        <w:rPr>
          <w:noProof/>
        </w:rPr>
        <w:fldChar w:fldCharType="end"/>
      </w:r>
    </w:p>
    <w:p w14:paraId="554A7B64" w14:textId="474E4D28"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14.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Gantogram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_Toc179182967 \h </w:instrText>
      </w:r>
      <w:r>
        <w:rPr>
          <w:noProof/>
        </w:rPr>
      </w:r>
      <w:r>
        <w:rPr>
          <w:noProof/>
        </w:rPr>
        <w:fldChar w:fldCharType="separate"/>
      </w:r>
      <w:r w:rsidR="00015C97">
        <w:rPr>
          <w:noProof/>
        </w:rPr>
        <w:t>6</w:t>
      </w:r>
      <w:r>
        <w:rPr>
          <w:noProof/>
        </w:rPr>
        <w:fldChar w:fldCharType="end"/>
      </w:r>
    </w:p>
    <w:p w14:paraId="256C7E20" w14:textId="78BC192F"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15.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Zapisnici sastanaka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_Toc179182968 \h </w:instrText>
      </w:r>
      <w:r>
        <w:rPr>
          <w:noProof/>
        </w:rPr>
      </w:r>
      <w:r>
        <w:rPr>
          <w:noProof/>
        </w:rPr>
        <w:fldChar w:fldCharType="separate"/>
      </w:r>
      <w:r w:rsidR="00015C97">
        <w:rPr>
          <w:noProof/>
        </w:rPr>
        <w:t>7</w:t>
      </w:r>
      <w:r>
        <w:rPr>
          <w:noProof/>
        </w:rPr>
        <w:fldChar w:fldCharType="end"/>
      </w:r>
    </w:p>
    <w:p w14:paraId="4E2F6073" w14:textId="77777777" w:rsidR="00BB0DA6" w:rsidRPr="006D00C5" w:rsidRDefault="00BB0DA6" w:rsidP="00033D01">
      <w:pPr>
        <w:pStyle w:val="Title"/>
        <w:rPr>
          <w:lang w:val="hr-HR"/>
        </w:rPr>
      </w:pPr>
      <w:r w:rsidRPr="006D00C5">
        <w:rPr>
          <w:lang w:val="hr-HR"/>
        </w:rPr>
        <w:fldChar w:fldCharType="end"/>
      </w:r>
      <w:r w:rsidRPr="006D00C5">
        <w:rPr>
          <w:lang w:val="hr-HR"/>
        </w:rPr>
        <w:br w:type="page"/>
      </w:r>
      <w:r w:rsidR="006E238A" w:rsidRPr="006D00C5">
        <w:rPr>
          <w:lang w:val="hr-HR"/>
        </w:rPr>
        <w:lastRenderedPageBreak/>
        <w:t xml:space="preserve">Prijedlog </w:t>
      </w:r>
      <w:r w:rsidR="00C74132">
        <w:rPr>
          <w:lang w:val="hr-HR"/>
        </w:rPr>
        <w:t xml:space="preserve">i plan </w:t>
      </w:r>
      <w:r w:rsidR="006E238A" w:rsidRPr="006D00C5">
        <w:rPr>
          <w:lang w:val="hr-HR"/>
        </w:rPr>
        <w:t>projekta</w:t>
      </w:r>
    </w:p>
    <w:p w14:paraId="0A93F8EB" w14:textId="77777777" w:rsidR="00EF3BD8" w:rsidRPr="006D00C5" w:rsidRDefault="00EF3BD8" w:rsidP="006D00C5">
      <w:pPr>
        <w:pStyle w:val="InfoBlue"/>
        <w:rPr>
          <w:lang w:val="hr-HR"/>
        </w:rPr>
      </w:pPr>
    </w:p>
    <w:p w14:paraId="69C0FA61" w14:textId="77777777" w:rsidR="006E238A" w:rsidRPr="006D00C5" w:rsidRDefault="006E238A" w:rsidP="006D00C5">
      <w:pPr>
        <w:pStyle w:val="InfoBlue"/>
        <w:rPr>
          <w:lang w:val="hr-HR"/>
        </w:rPr>
      </w:pPr>
      <w:r w:rsidRPr="006D00C5">
        <w:rPr>
          <w:lang w:val="hr-HR"/>
        </w:rPr>
        <w:t>Na koji način koristiti predložak?</w:t>
      </w:r>
    </w:p>
    <w:p w14:paraId="2B523F1F" w14:textId="77777777" w:rsidR="00EF3BD8" w:rsidRPr="006D00C5" w:rsidRDefault="00EF3BD8" w:rsidP="006D00C5">
      <w:pPr>
        <w:pStyle w:val="InfoBlue"/>
        <w:rPr>
          <w:lang w:val="hr-HR"/>
        </w:rPr>
      </w:pPr>
    </w:p>
    <w:p w14:paraId="0D4C409C" w14:textId="77777777" w:rsidR="007F7A84" w:rsidRDefault="006E238A" w:rsidP="007F7A84">
      <w:pPr>
        <w:pStyle w:val="InfoBlue"/>
        <w:rPr>
          <w:lang w:val="hr-HR"/>
        </w:rPr>
      </w:pPr>
      <w:r w:rsidRPr="006D00C5">
        <w:rPr>
          <w:lang w:val="hr-HR"/>
        </w:rPr>
        <w:t xml:space="preserve">Tekst pisan u italic formi </w:t>
      </w:r>
      <w:r w:rsidR="00491A4E">
        <w:rPr>
          <w:lang w:val="hr-HR"/>
        </w:rPr>
        <w:t>opisuje</w:t>
      </w:r>
      <w:r w:rsidRPr="006D00C5">
        <w:rPr>
          <w:lang w:val="hr-HR"/>
        </w:rPr>
        <w:t xml:space="preserve"> koje informacije je potrebno uključiti u</w:t>
      </w:r>
      <w:r w:rsidR="007F7A84">
        <w:rPr>
          <w:lang w:val="hr-HR"/>
        </w:rPr>
        <w:t xml:space="preserve"> pojedino poglavlje Prijedloga.</w:t>
      </w:r>
    </w:p>
    <w:p w14:paraId="41576AED" w14:textId="77777777" w:rsidR="006E238A" w:rsidRPr="006D00C5" w:rsidRDefault="007F7A84" w:rsidP="007F7A84">
      <w:pPr>
        <w:pStyle w:val="InfoBlue"/>
        <w:rPr>
          <w:lang w:val="hr-HR"/>
        </w:rPr>
      </w:pPr>
      <w:r>
        <w:rPr>
          <w:lang w:val="hr-HR"/>
        </w:rPr>
        <w:t>Za upis vlastitog teksta</w:t>
      </w:r>
      <w:r w:rsidR="00DE4D1A">
        <w:rPr>
          <w:lang w:val="hr-HR"/>
        </w:rPr>
        <w:t xml:space="preserve">, potrebno je </w:t>
      </w:r>
      <w:r w:rsidR="000E79E7">
        <w:rPr>
          <w:lang w:val="hr-HR"/>
        </w:rPr>
        <w:t>pri</w:t>
      </w:r>
      <w:r w:rsidR="00DE4D1A">
        <w:rPr>
          <w:lang w:val="hr-HR"/>
        </w:rPr>
        <w:t xml:space="preserve">tisnuti &lt;ENTER&gt; nakon italic teksta. </w:t>
      </w:r>
    </w:p>
    <w:p w14:paraId="51ADE029" w14:textId="77777777" w:rsidR="006E238A" w:rsidRDefault="006E238A" w:rsidP="006D00C5">
      <w:pPr>
        <w:pStyle w:val="InfoBlue"/>
        <w:rPr>
          <w:lang w:val="hr-HR"/>
        </w:rPr>
      </w:pPr>
      <w:r w:rsidRPr="006D00C5">
        <w:rPr>
          <w:lang w:val="hr-HR"/>
        </w:rPr>
        <w:t>Tekst upisan u &lt;trokutastim zagradama&gt; treba zamijeniti s onim što se navodi</w:t>
      </w:r>
      <w:r w:rsidR="00DE4D1A">
        <w:rPr>
          <w:lang w:val="hr-HR"/>
        </w:rPr>
        <w:t>.</w:t>
      </w:r>
    </w:p>
    <w:p w14:paraId="167D6B79" w14:textId="77777777" w:rsidR="00DE4D1A" w:rsidRDefault="00DE4D1A" w:rsidP="00DE4D1A">
      <w:pPr>
        <w:pStyle w:val="InfoBlue"/>
        <w:rPr>
          <w:lang w:val="hr-HR"/>
        </w:rPr>
      </w:pPr>
    </w:p>
    <w:p w14:paraId="6490CDFB" w14:textId="77777777" w:rsidR="00DE4D1A" w:rsidRPr="006D00C5" w:rsidRDefault="00DE4D1A" w:rsidP="00DE4D1A">
      <w:pPr>
        <w:pStyle w:val="InfoBlue"/>
        <w:rPr>
          <w:lang w:val="hr-HR"/>
        </w:rPr>
      </w:pPr>
      <w:r>
        <w:rPr>
          <w:lang w:val="hr-HR"/>
        </w:rPr>
        <w:t>Svi članovi tima trebaju pročitati plan i suglasiti se s njime, a to potvrđuju svojim potpisom na kraju dokumenta.</w:t>
      </w:r>
    </w:p>
    <w:p w14:paraId="223B0BE6" w14:textId="77777777" w:rsidR="00DE4D1A" w:rsidRPr="00DE4D1A" w:rsidRDefault="00DE4D1A" w:rsidP="00DE4D1A">
      <w:pPr>
        <w:pStyle w:val="BodyText"/>
        <w:rPr>
          <w:lang w:val="hr-HR"/>
        </w:rPr>
      </w:pPr>
    </w:p>
    <w:p w14:paraId="4E4437BE" w14:textId="77777777" w:rsidR="00BB0DA6" w:rsidRPr="006D00C5" w:rsidRDefault="00DF3B4B" w:rsidP="006D00C5">
      <w:pPr>
        <w:pStyle w:val="Heading1"/>
        <w:rPr>
          <w:lang w:val="hr-HR"/>
        </w:rPr>
      </w:pPr>
      <w:r w:rsidRPr="006D00C5">
        <w:rPr>
          <w:lang w:val="hr-HR"/>
        </w:rPr>
        <w:br w:type="page"/>
      </w:r>
      <w:bookmarkStart w:id="1" w:name="_Toc179182954"/>
      <w:r w:rsidR="006E238A" w:rsidRPr="006D00C5">
        <w:rPr>
          <w:lang w:val="hr-HR"/>
        </w:rPr>
        <w:lastRenderedPageBreak/>
        <w:t>Puni naziv projekta</w:t>
      </w:r>
      <w:bookmarkEnd w:id="1"/>
    </w:p>
    <w:p w14:paraId="2A1B4EEA" w14:textId="77777777" w:rsidR="00BB0DA6" w:rsidRDefault="00BB0DA6" w:rsidP="006D00C5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F96AD6" w:rsidRPr="006D00C5">
        <w:rPr>
          <w:lang w:val="hr-HR"/>
        </w:rPr>
        <w:t>Navesti puni naziv projekta iz kojeg će biti vidljiva problematika/tematika kojom se projekt bavi</w:t>
      </w:r>
      <w:r w:rsidRPr="006D00C5">
        <w:rPr>
          <w:lang w:val="hr-HR"/>
        </w:rPr>
        <w:t>.]</w:t>
      </w:r>
    </w:p>
    <w:p w14:paraId="74AF2725" w14:textId="77777777" w:rsidR="000447DB" w:rsidRPr="000447DB" w:rsidRDefault="005B610D" w:rsidP="000447DB">
      <w:pPr>
        <w:pStyle w:val="BodyText"/>
        <w:rPr>
          <w:lang w:val="hr-HR"/>
        </w:rPr>
      </w:pPr>
      <w:r>
        <w:rPr>
          <w:lang w:val="hr-HR"/>
        </w:rPr>
        <w:t>Paralelna i</w:t>
      </w:r>
      <w:r w:rsidR="004F0525">
        <w:rPr>
          <w:lang w:val="hr-HR"/>
        </w:rPr>
        <w:t>mplementacija JPEG kodiranja i dekodiranja</w:t>
      </w:r>
      <w:r>
        <w:rPr>
          <w:lang w:val="hr-HR"/>
        </w:rPr>
        <w:t xml:space="preserve"> na grafičkoj kartici.</w:t>
      </w:r>
    </w:p>
    <w:p w14:paraId="7E7DA2DC" w14:textId="77777777" w:rsidR="00C601D9" w:rsidRPr="00C601D9" w:rsidRDefault="00C601D9" w:rsidP="00C601D9">
      <w:pPr>
        <w:pStyle w:val="BodyText"/>
        <w:rPr>
          <w:lang w:val="hr-HR"/>
        </w:rPr>
      </w:pPr>
    </w:p>
    <w:p w14:paraId="34DDCBD5" w14:textId="77777777" w:rsidR="00BB0DA6" w:rsidRPr="006D00C5" w:rsidRDefault="00F96AD6" w:rsidP="006D00C5">
      <w:pPr>
        <w:pStyle w:val="Heading1"/>
        <w:rPr>
          <w:lang w:val="hr-HR"/>
        </w:rPr>
      </w:pPr>
      <w:bookmarkStart w:id="2" w:name="_Toc179182955"/>
      <w:r w:rsidRPr="006D00C5">
        <w:rPr>
          <w:lang w:val="hr-HR"/>
        </w:rPr>
        <w:t>Skraćeni naziv projekta</w:t>
      </w:r>
      <w:bookmarkEnd w:id="2"/>
    </w:p>
    <w:p w14:paraId="3BE1723C" w14:textId="77777777" w:rsidR="00BB0DA6" w:rsidRDefault="00BB0DA6" w:rsidP="00AE6707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F96AD6" w:rsidRPr="006D00C5">
        <w:rPr>
          <w:lang w:val="hr-HR"/>
        </w:rPr>
        <w:t>Navesti skraćeni naziv projekta, ako je definiran.</w:t>
      </w:r>
      <w:r w:rsidRPr="006D00C5">
        <w:rPr>
          <w:lang w:val="hr-HR"/>
        </w:rPr>
        <w:t>]</w:t>
      </w:r>
    </w:p>
    <w:p w14:paraId="52E8490E" w14:textId="77777777" w:rsidR="005B610D" w:rsidRPr="005B610D" w:rsidRDefault="005B610D" w:rsidP="005B610D">
      <w:pPr>
        <w:pStyle w:val="BodyText"/>
        <w:rPr>
          <w:lang w:val="hr-HR"/>
        </w:rPr>
      </w:pPr>
      <w:r>
        <w:rPr>
          <w:lang w:val="hr-HR"/>
        </w:rPr>
        <w:t>Implementacija JPEG algoritma na GPU</w:t>
      </w:r>
    </w:p>
    <w:p w14:paraId="34476F16" w14:textId="77777777" w:rsidR="00C601D9" w:rsidRPr="00C601D9" w:rsidRDefault="00C601D9" w:rsidP="00C601D9">
      <w:pPr>
        <w:pStyle w:val="BodyText"/>
        <w:rPr>
          <w:lang w:val="hr-HR"/>
        </w:rPr>
      </w:pPr>
    </w:p>
    <w:p w14:paraId="337D6008" w14:textId="77777777" w:rsidR="004D0BEF" w:rsidRPr="006D00C5" w:rsidRDefault="004D0BEF" w:rsidP="006D00C5">
      <w:pPr>
        <w:pStyle w:val="Heading1"/>
        <w:rPr>
          <w:lang w:val="hr-HR"/>
        </w:rPr>
      </w:pPr>
      <w:bookmarkStart w:id="3" w:name="_Toc179182956"/>
      <w:r w:rsidRPr="006D00C5">
        <w:rPr>
          <w:lang w:val="hr-HR"/>
        </w:rPr>
        <w:t>Opis problema/teme projekta</w:t>
      </w:r>
      <w:bookmarkEnd w:id="3"/>
    </w:p>
    <w:p w14:paraId="6BD9DFDB" w14:textId="77777777" w:rsidR="004D0BEF" w:rsidRDefault="004D0BEF" w:rsidP="006D00C5">
      <w:pPr>
        <w:pStyle w:val="InfoBlue"/>
        <w:rPr>
          <w:lang w:val="hr-HR"/>
        </w:rPr>
      </w:pPr>
      <w:r w:rsidRPr="006D00C5">
        <w:rPr>
          <w:lang w:val="hr-HR"/>
        </w:rPr>
        <w:t>[Objasniti problem, odnosno temu projekta</w:t>
      </w:r>
      <w:r w:rsidR="00DE4D1A">
        <w:rPr>
          <w:lang w:val="hr-HR"/>
        </w:rPr>
        <w:t>, o</w:t>
      </w:r>
      <w:r w:rsidRPr="006D00C5">
        <w:rPr>
          <w:lang w:val="hr-HR"/>
        </w:rPr>
        <w:t>bjasniti ukratko tip, uvjete i kontekst projekta.]</w:t>
      </w:r>
    </w:p>
    <w:p w14:paraId="206DC34E" w14:textId="77777777" w:rsidR="005B610D" w:rsidRPr="005B610D" w:rsidRDefault="005B610D" w:rsidP="005B610D">
      <w:pPr>
        <w:pStyle w:val="BodyText"/>
        <w:rPr>
          <w:lang w:val="hr-HR"/>
        </w:rPr>
      </w:pPr>
      <w:r>
        <w:rPr>
          <w:lang w:val="hr-HR"/>
        </w:rPr>
        <w:t>JPEG standard definira kako se slike efikasno kompresiraju i dekompresiraju</w:t>
      </w:r>
      <w:r w:rsidR="00697C4F">
        <w:rPr>
          <w:lang w:val="hr-HR"/>
        </w:rPr>
        <w:t xml:space="preserve"> da bi se uštedila memorija. Pojedine korake tog algoritma je moguće izvoditi serijski i paralelno. Naš zadatak je implementirati paralelnu verziju i usporediti je sa serijskom.</w:t>
      </w:r>
    </w:p>
    <w:p w14:paraId="2DEA4CCC" w14:textId="77777777" w:rsidR="00C601D9" w:rsidRPr="00C601D9" w:rsidRDefault="00C601D9" w:rsidP="00C601D9">
      <w:pPr>
        <w:pStyle w:val="BodyText"/>
        <w:rPr>
          <w:lang w:val="hr-HR"/>
        </w:rPr>
      </w:pPr>
    </w:p>
    <w:p w14:paraId="1090F033" w14:textId="77777777" w:rsidR="00BB0DA6" w:rsidRPr="006D00C5" w:rsidRDefault="00F96AD6" w:rsidP="006D00C5">
      <w:pPr>
        <w:pStyle w:val="Heading1"/>
        <w:rPr>
          <w:lang w:val="hr-HR"/>
        </w:rPr>
      </w:pPr>
      <w:bookmarkStart w:id="4" w:name="_Toc179182957"/>
      <w:r w:rsidRPr="006D00C5">
        <w:rPr>
          <w:lang w:val="hr-HR"/>
        </w:rPr>
        <w:t>Cilj projekta</w:t>
      </w:r>
      <w:bookmarkEnd w:id="4"/>
    </w:p>
    <w:p w14:paraId="235B8FF3" w14:textId="77777777" w:rsidR="00BB0DA6" w:rsidRDefault="00BB0DA6" w:rsidP="006D00C5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F96AD6" w:rsidRPr="006D00C5">
        <w:rPr>
          <w:lang w:val="hr-HR"/>
        </w:rPr>
        <w:t>Navesti predviđeni cilj ili ciljeve projekta</w:t>
      </w:r>
      <w:r w:rsidR="004D0BEF" w:rsidRPr="006D00C5">
        <w:rPr>
          <w:lang w:val="hr-HR"/>
        </w:rPr>
        <w:t>. Definiranje ciljeva</w:t>
      </w:r>
      <w:r w:rsidR="00DF3B4B" w:rsidRPr="006D00C5">
        <w:rPr>
          <w:lang w:val="hr-HR"/>
        </w:rPr>
        <w:t xml:space="preserve"> </w:t>
      </w:r>
      <w:r w:rsidR="00FC64FB" w:rsidRPr="006D00C5">
        <w:rPr>
          <w:lang w:val="hr-HR"/>
        </w:rPr>
        <w:t>omoguću</w:t>
      </w:r>
      <w:r w:rsidR="00FC64FB">
        <w:rPr>
          <w:lang w:val="hr-HR"/>
        </w:rPr>
        <w:t>j</w:t>
      </w:r>
      <w:r w:rsidR="00FC64FB" w:rsidRPr="006D00C5">
        <w:rPr>
          <w:lang w:val="hr-HR"/>
        </w:rPr>
        <w:t>e</w:t>
      </w:r>
      <w:r w:rsidR="00DF3B4B" w:rsidRPr="006D00C5">
        <w:rPr>
          <w:lang w:val="hr-HR"/>
        </w:rPr>
        <w:t xml:space="preserve"> određivanje pravca u kojem će se kretati izvođenje projekta.</w:t>
      </w:r>
      <w:r w:rsidR="00ED59D3" w:rsidRPr="006D00C5">
        <w:rPr>
          <w:lang w:val="hr-HR"/>
        </w:rPr>
        <w:t xml:space="preserve"> Navesti predviđeno trajanje projekta.</w:t>
      </w:r>
      <w:r w:rsidRPr="006D00C5">
        <w:rPr>
          <w:lang w:val="hr-HR"/>
        </w:rPr>
        <w:t>]</w:t>
      </w:r>
    </w:p>
    <w:p w14:paraId="0AAE1255" w14:textId="77777777" w:rsidR="00697C4F" w:rsidRDefault="00697C4F" w:rsidP="00697C4F">
      <w:pPr>
        <w:pStyle w:val="BodyText"/>
        <w:rPr>
          <w:lang w:val="hr-HR"/>
        </w:rPr>
      </w:pPr>
      <w:r>
        <w:rPr>
          <w:lang w:val="hr-HR"/>
        </w:rPr>
        <w:t>Cilj projekta je ispitati korist paralelne verzije JPEG algoritma. Fokusirat ćemo se ujedno na vremensku, ali i prostornu složenost algoritma.</w:t>
      </w:r>
    </w:p>
    <w:p w14:paraId="5301EB12" w14:textId="77777777" w:rsidR="00697C4F" w:rsidRPr="00697C4F" w:rsidRDefault="00697C4F" w:rsidP="00697C4F">
      <w:pPr>
        <w:pStyle w:val="BodyText"/>
        <w:rPr>
          <w:lang w:val="hr-HR"/>
        </w:rPr>
      </w:pPr>
      <w:r>
        <w:rPr>
          <w:lang w:val="hr-HR"/>
        </w:rPr>
        <w:t>Predviđamo da će projekt trajati par mjeseci.</w:t>
      </w:r>
    </w:p>
    <w:p w14:paraId="0BA3E11E" w14:textId="77777777" w:rsidR="00C601D9" w:rsidRPr="00C601D9" w:rsidRDefault="00C601D9" w:rsidP="00C601D9">
      <w:pPr>
        <w:pStyle w:val="BodyText"/>
        <w:rPr>
          <w:lang w:val="hr-HR"/>
        </w:rPr>
      </w:pPr>
    </w:p>
    <w:p w14:paraId="28FFEBA1" w14:textId="77777777" w:rsidR="00A722D2" w:rsidRPr="006D00C5" w:rsidRDefault="00FC64FB" w:rsidP="006D00C5">
      <w:pPr>
        <w:pStyle w:val="Heading1"/>
        <w:rPr>
          <w:lang w:val="hr-HR"/>
        </w:rPr>
      </w:pPr>
      <w:bookmarkStart w:id="5" w:name="_Toc179182958"/>
      <w:r>
        <w:rPr>
          <w:lang w:val="hr-HR"/>
        </w:rPr>
        <w:t>Voditelj studentskog tima</w:t>
      </w:r>
      <w:bookmarkEnd w:id="5"/>
    </w:p>
    <w:p w14:paraId="7CFF4E02" w14:textId="77777777" w:rsidR="00A722D2" w:rsidRDefault="00A722D2" w:rsidP="006D00C5">
      <w:pPr>
        <w:pStyle w:val="InfoBlue"/>
        <w:rPr>
          <w:lang w:val="hr-HR"/>
        </w:rPr>
      </w:pPr>
      <w:r w:rsidRPr="006D00C5">
        <w:rPr>
          <w:lang w:val="hr-HR"/>
        </w:rPr>
        <w:t>&lt;Ime</w:t>
      </w:r>
      <w:r w:rsidR="00FC64FB">
        <w:rPr>
          <w:lang w:val="hr-HR"/>
        </w:rPr>
        <w:t xml:space="preserve"> i prezime studenta</w:t>
      </w:r>
      <w:r w:rsidRPr="006D00C5">
        <w:rPr>
          <w:lang w:val="hr-HR"/>
        </w:rPr>
        <w:t>&gt;</w:t>
      </w:r>
    </w:p>
    <w:p w14:paraId="6960B0B7" w14:textId="77777777" w:rsidR="00697C4F" w:rsidRPr="00697C4F" w:rsidRDefault="00697C4F" w:rsidP="00697C4F">
      <w:pPr>
        <w:pStyle w:val="BodyText"/>
        <w:rPr>
          <w:lang w:val="hr-HR"/>
        </w:rPr>
      </w:pPr>
      <w:r>
        <w:rPr>
          <w:lang w:val="hr-HR"/>
        </w:rPr>
        <w:t>Bartol Hrg</w:t>
      </w:r>
    </w:p>
    <w:p w14:paraId="3D683E6A" w14:textId="77777777" w:rsidR="00C601D9" w:rsidRPr="00C601D9" w:rsidRDefault="00C601D9" w:rsidP="00C601D9">
      <w:pPr>
        <w:pStyle w:val="BodyText"/>
        <w:rPr>
          <w:lang w:val="hr-HR"/>
        </w:rPr>
      </w:pPr>
    </w:p>
    <w:p w14:paraId="632F2B7E" w14:textId="77777777" w:rsidR="00A722D2" w:rsidRPr="006D00C5" w:rsidRDefault="00A722D2" w:rsidP="006D00C5">
      <w:pPr>
        <w:pStyle w:val="Heading1"/>
        <w:rPr>
          <w:lang w:val="hr-HR"/>
        </w:rPr>
      </w:pPr>
      <w:r w:rsidRPr="006D00C5">
        <w:rPr>
          <w:lang w:val="hr-HR"/>
        </w:rPr>
        <w:tab/>
      </w:r>
      <w:bookmarkStart w:id="6" w:name="_Toc179182959"/>
      <w:r w:rsidRPr="006D00C5">
        <w:rPr>
          <w:lang w:val="hr-HR"/>
        </w:rPr>
        <w:t>Rezultat(i)</w:t>
      </w:r>
      <w:bookmarkEnd w:id="6"/>
    </w:p>
    <w:p w14:paraId="23A46973" w14:textId="77777777" w:rsidR="00A722D2" w:rsidRDefault="00E119AF" w:rsidP="006D00C5">
      <w:pPr>
        <w:pStyle w:val="InfoBlue"/>
        <w:rPr>
          <w:lang w:val="hr-HR"/>
        </w:rPr>
      </w:pPr>
      <w:r w:rsidRPr="006D00C5">
        <w:rPr>
          <w:lang w:val="hr-HR"/>
        </w:rPr>
        <w:t>[Navesti š</w:t>
      </w:r>
      <w:r w:rsidR="00A722D2" w:rsidRPr="006D00C5">
        <w:rPr>
          <w:lang w:val="hr-HR"/>
        </w:rPr>
        <w:t>to će se isporučiti na kraju projekta</w:t>
      </w:r>
      <w:r w:rsidR="00DE4D1A">
        <w:rPr>
          <w:lang w:val="hr-HR"/>
        </w:rPr>
        <w:t>, voditi računa da osim rezultata u vidu nekog proizvoda ovdje treba navesti i svu dokumentaciju.</w:t>
      </w:r>
      <w:r w:rsidRPr="006D00C5">
        <w:rPr>
          <w:lang w:val="hr-HR"/>
        </w:rPr>
        <w:t>]</w:t>
      </w:r>
    </w:p>
    <w:p w14:paraId="756E3119" w14:textId="77777777" w:rsidR="00E64B58" w:rsidRPr="00697C4F" w:rsidRDefault="00697C4F" w:rsidP="00E64B58">
      <w:pPr>
        <w:pStyle w:val="BodyText"/>
        <w:rPr>
          <w:lang w:val="hr-HR"/>
        </w:rPr>
      </w:pPr>
      <w:r>
        <w:rPr>
          <w:lang w:val="hr-HR"/>
        </w:rPr>
        <w:t>Kôd implementacije JPEG algoritma</w:t>
      </w:r>
      <w:r w:rsidR="00E64B58">
        <w:rPr>
          <w:lang w:val="hr-HR"/>
        </w:rPr>
        <w:t>, procjena korisnosti te implementacije, upute za prevođenje i korištenje.</w:t>
      </w:r>
    </w:p>
    <w:p w14:paraId="1F5E817F" w14:textId="77777777" w:rsidR="00C601D9" w:rsidRPr="00C601D9" w:rsidRDefault="00C601D9" w:rsidP="00C601D9">
      <w:pPr>
        <w:pStyle w:val="BodyText"/>
        <w:rPr>
          <w:lang w:val="hr-HR"/>
        </w:rPr>
      </w:pPr>
    </w:p>
    <w:p w14:paraId="079AB0E5" w14:textId="77777777" w:rsidR="000A6603" w:rsidRPr="006D00C5" w:rsidRDefault="000A6603" w:rsidP="000A6603">
      <w:pPr>
        <w:pStyle w:val="Heading1"/>
        <w:rPr>
          <w:lang w:val="hr-HR"/>
        </w:rPr>
      </w:pPr>
      <w:bookmarkStart w:id="7" w:name="_Toc179182960"/>
      <w:bookmarkStart w:id="8" w:name="_Toc100054240"/>
      <w:r w:rsidRPr="006D00C5">
        <w:rPr>
          <w:lang w:val="hr-HR"/>
        </w:rPr>
        <w:t>Slični projekti</w:t>
      </w:r>
      <w:bookmarkEnd w:id="7"/>
    </w:p>
    <w:p w14:paraId="5480E6CE" w14:textId="77777777" w:rsidR="000A6603" w:rsidRDefault="000A6603" w:rsidP="000A6603">
      <w:pPr>
        <w:pStyle w:val="InfoBlue"/>
        <w:rPr>
          <w:lang w:val="hr-HR"/>
        </w:rPr>
      </w:pPr>
      <w:r w:rsidRPr="006D00C5">
        <w:rPr>
          <w:lang w:val="hr-HR"/>
        </w:rPr>
        <w:t>[Navesti projekte koji su povezani s dotičnim projektom.]</w:t>
      </w:r>
    </w:p>
    <w:p w14:paraId="70234DB7" w14:textId="77777777" w:rsidR="00E64B58" w:rsidRDefault="00E64B58" w:rsidP="00E64B58">
      <w:pPr>
        <w:pStyle w:val="BodyText"/>
        <w:rPr>
          <w:lang w:val="hr-HR"/>
        </w:rPr>
      </w:pPr>
      <w:hyperlink r:id="rId10" w:history="1">
        <w:r w:rsidRPr="00D429CB">
          <w:rPr>
            <w:rStyle w:val="Hyperlink"/>
            <w:lang w:val="hr-HR"/>
          </w:rPr>
          <w:t>https://github.com/team-charls/charls</w:t>
        </w:r>
      </w:hyperlink>
    </w:p>
    <w:p w14:paraId="1569605E" w14:textId="77777777" w:rsidR="00E64B58" w:rsidRDefault="00E64B58" w:rsidP="00E64B58">
      <w:pPr>
        <w:pStyle w:val="BodyText"/>
        <w:rPr>
          <w:lang w:val="hr-HR"/>
        </w:rPr>
      </w:pPr>
      <w:hyperlink r:id="rId11" w:history="1">
        <w:r w:rsidRPr="00D429CB">
          <w:rPr>
            <w:rStyle w:val="Hyperlink"/>
            <w:lang w:val="hr-HR"/>
          </w:rPr>
          <w:t>https://github.com/medhini/Parallel-Image-Compression</w:t>
        </w:r>
      </w:hyperlink>
    </w:p>
    <w:p w14:paraId="06A2A56F" w14:textId="77777777" w:rsidR="00E64B58" w:rsidRDefault="00E64B58" w:rsidP="00E64B58">
      <w:pPr>
        <w:pStyle w:val="BodyText"/>
        <w:rPr>
          <w:lang w:val="hr-HR"/>
        </w:rPr>
      </w:pPr>
      <w:r w:rsidRPr="00E64B58">
        <w:rPr>
          <w:lang w:val="hr-HR"/>
        </w:rPr>
        <w:t>https://github.com/DalenWBrauner/Parallel-Image-Compression</w:t>
      </w:r>
    </w:p>
    <w:p w14:paraId="28B1380A" w14:textId="77777777" w:rsidR="00E64B58" w:rsidRPr="00E64B58" w:rsidRDefault="00E64B58" w:rsidP="00E64B58">
      <w:pPr>
        <w:pStyle w:val="BodyText"/>
        <w:rPr>
          <w:lang w:val="hr-HR"/>
        </w:rPr>
      </w:pPr>
    </w:p>
    <w:p w14:paraId="31BFB19F" w14:textId="77777777" w:rsidR="00C601D9" w:rsidRPr="00C601D9" w:rsidRDefault="00C601D9" w:rsidP="00C601D9">
      <w:pPr>
        <w:pStyle w:val="BodyText"/>
        <w:rPr>
          <w:lang w:val="hr-HR"/>
        </w:rPr>
      </w:pPr>
    </w:p>
    <w:p w14:paraId="220E005F" w14:textId="77777777" w:rsidR="00C74132" w:rsidRPr="006D00C5" w:rsidRDefault="00C74132" w:rsidP="00C74132">
      <w:pPr>
        <w:pStyle w:val="Heading1"/>
        <w:rPr>
          <w:lang w:val="hr-HR"/>
        </w:rPr>
      </w:pPr>
      <w:bookmarkStart w:id="9" w:name="_Toc179182961"/>
      <w:r w:rsidRPr="006D00C5">
        <w:rPr>
          <w:lang w:val="hr-HR"/>
        </w:rPr>
        <w:lastRenderedPageBreak/>
        <w:t>Resursi</w:t>
      </w:r>
      <w:bookmarkEnd w:id="8"/>
      <w:bookmarkEnd w:id="9"/>
    </w:p>
    <w:p w14:paraId="0E310DAA" w14:textId="77777777" w:rsidR="00C74132" w:rsidRDefault="00C74132" w:rsidP="00C74132">
      <w:pPr>
        <w:pStyle w:val="InfoBlue"/>
        <w:rPr>
          <w:lang w:val="hr-HR"/>
        </w:rPr>
      </w:pPr>
      <w:r w:rsidRPr="006D00C5">
        <w:rPr>
          <w:lang w:val="hr-HR"/>
        </w:rPr>
        <w:t>[Navesti ljudske i ostale resurse potrebne za uspješno dovršenje projekta.</w:t>
      </w:r>
      <w:r>
        <w:rPr>
          <w:lang w:val="hr-HR"/>
        </w:rPr>
        <w:t xml:space="preserve"> Popuniti tablicu raspoloživih članova tima s podacima važnim za projekt. Mogu se navesti znanja i vještine člana koje mogu biti od koristi za projekt, na primjer znanja Java-e, XML-a, iskustvo u radu s MS Projectom, sudjelovanje u sličnim projektima ili bilo kakva korisna informacija. Ako projekt koristi i druge resurse napraviti posebnu tablicu za njih. U kolonu Napomene treba upisati sve termine kad dotični član tima neće biti raspoloživ za rad na projektu (putovanja, odmori, odsustva).</w:t>
      </w:r>
      <w:r w:rsidRPr="006D00C5">
        <w:rPr>
          <w:lang w:val="hr-HR"/>
        </w:rPr>
        <w:t>]</w:t>
      </w:r>
    </w:p>
    <w:p w14:paraId="0AE5DB5F" w14:textId="77777777" w:rsidR="00CF41BE" w:rsidRPr="00A765B2" w:rsidRDefault="00CF41BE" w:rsidP="00CF41BE">
      <w:pPr>
        <w:pStyle w:val="BodyText"/>
        <w:rPr>
          <w:b/>
          <w:lang w:val="hr-HR"/>
        </w:rPr>
      </w:pPr>
      <w:bookmarkStart w:id="10" w:name="_Toc179182962"/>
      <w:r w:rsidRPr="00A765B2">
        <w:rPr>
          <w:b/>
          <w:lang w:val="hr-HR"/>
        </w:rPr>
        <w:t xml:space="preserve">Tablica </w:t>
      </w:r>
      <w:r>
        <w:rPr>
          <w:b/>
          <w:lang w:val="hr-HR"/>
        </w:rPr>
        <w:t>ljudskih resursa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259"/>
        <w:gridCol w:w="1539"/>
        <w:gridCol w:w="1259"/>
        <w:gridCol w:w="4682"/>
      </w:tblGrid>
      <w:tr w:rsidR="00CF41BE" w14:paraId="0022451F" w14:textId="77777777" w:rsidTr="001C0D25">
        <w:trPr>
          <w:jc w:val="center"/>
        </w:trPr>
        <w:tc>
          <w:tcPr>
            <w:tcW w:w="1259" w:type="dxa"/>
            <w:vAlign w:val="center"/>
          </w:tcPr>
          <w:p w14:paraId="2F1D9039" w14:textId="77777777" w:rsidR="00CF41BE" w:rsidRPr="000D2858" w:rsidRDefault="00CF41BE" w:rsidP="001C0D25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Ime i prezime</w:t>
            </w:r>
          </w:p>
        </w:tc>
        <w:tc>
          <w:tcPr>
            <w:tcW w:w="1539" w:type="dxa"/>
            <w:vAlign w:val="center"/>
          </w:tcPr>
          <w:p w14:paraId="1C32A3D7" w14:textId="77777777" w:rsidR="00CF41BE" w:rsidRPr="000D2858" w:rsidRDefault="00CF41BE" w:rsidP="001C0D25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E-mail adresa</w:t>
            </w:r>
          </w:p>
        </w:tc>
        <w:tc>
          <w:tcPr>
            <w:tcW w:w="1259" w:type="dxa"/>
            <w:vAlign w:val="center"/>
          </w:tcPr>
          <w:p w14:paraId="5DC42D5F" w14:textId="77777777" w:rsidR="00CF41BE" w:rsidRPr="000D2858" w:rsidRDefault="00CF41BE" w:rsidP="001C0D25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GSM broj</w:t>
            </w:r>
          </w:p>
        </w:tc>
        <w:tc>
          <w:tcPr>
            <w:tcW w:w="4682" w:type="dxa"/>
            <w:vAlign w:val="center"/>
          </w:tcPr>
          <w:p w14:paraId="4A0D6D2D" w14:textId="77777777" w:rsidR="00CF41BE" w:rsidRPr="000D2858" w:rsidRDefault="00CF41BE" w:rsidP="001C0D25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Napomene</w:t>
            </w:r>
          </w:p>
        </w:tc>
      </w:tr>
      <w:tr w:rsidR="00CF41BE" w14:paraId="26D3AE91" w14:textId="77777777" w:rsidTr="001C0D25">
        <w:trPr>
          <w:jc w:val="center"/>
        </w:trPr>
        <w:tc>
          <w:tcPr>
            <w:tcW w:w="1259" w:type="dxa"/>
            <w:vAlign w:val="center"/>
          </w:tcPr>
          <w:p w14:paraId="3DC26DB6" w14:textId="77777777" w:rsidR="00CF41BE" w:rsidRDefault="00CF41BE" w:rsidP="001C0D2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Bartol Hrg</w:t>
            </w:r>
          </w:p>
        </w:tc>
        <w:tc>
          <w:tcPr>
            <w:tcW w:w="1539" w:type="dxa"/>
            <w:vAlign w:val="center"/>
          </w:tcPr>
          <w:p w14:paraId="66F7A27A" w14:textId="77777777" w:rsidR="00CF41BE" w:rsidRDefault="00CF41BE" w:rsidP="001C0D2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bh52321@fer.hr</w:t>
            </w:r>
          </w:p>
        </w:tc>
        <w:tc>
          <w:tcPr>
            <w:tcW w:w="1259" w:type="dxa"/>
            <w:vAlign w:val="center"/>
          </w:tcPr>
          <w:p w14:paraId="452115DC" w14:textId="77777777" w:rsidR="00CF41BE" w:rsidRDefault="00CF41BE" w:rsidP="001C0D2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+385 95 911 2627</w:t>
            </w:r>
          </w:p>
        </w:tc>
        <w:tc>
          <w:tcPr>
            <w:tcW w:w="4682" w:type="dxa"/>
            <w:vAlign w:val="center"/>
          </w:tcPr>
          <w:p w14:paraId="21507636" w14:textId="77777777" w:rsidR="00CF41BE" w:rsidRDefault="00CF41BE" w:rsidP="001C0D2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Poznaje C++, OpenGL i JPEG standard</w:t>
            </w:r>
          </w:p>
        </w:tc>
      </w:tr>
    </w:tbl>
    <w:p w14:paraId="21DCA5F4" w14:textId="77777777" w:rsidR="00CF41BE" w:rsidRPr="00A765B2" w:rsidRDefault="00CF41BE" w:rsidP="00CF41BE">
      <w:pPr>
        <w:pStyle w:val="BodyText"/>
        <w:rPr>
          <w:b/>
          <w:lang w:val="hr-HR"/>
        </w:rPr>
      </w:pPr>
      <w:r w:rsidRPr="00A765B2">
        <w:rPr>
          <w:b/>
          <w:lang w:val="hr-HR"/>
        </w:rPr>
        <w:t xml:space="preserve">Tablica </w:t>
      </w:r>
      <w:r>
        <w:rPr>
          <w:b/>
          <w:lang w:val="hr-HR"/>
        </w:rPr>
        <w:t>računalnih resursa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259"/>
        <w:gridCol w:w="4682"/>
      </w:tblGrid>
      <w:tr w:rsidR="00CF41BE" w14:paraId="4F076D3A" w14:textId="77777777" w:rsidTr="001C0D25">
        <w:trPr>
          <w:jc w:val="center"/>
        </w:trPr>
        <w:tc>
          <w:tcPr>
            <w:tcW w:w="1259" w:type="dxa"/>
            <w:vAlign w:val="center"/>
          </w:tcPr>
          <w:p w14:paraId="28D73ABD" w14:textId="77777777" w:rsidR="00CF41BE" w:rsidRPr="000D2858" w:rsidRDefault="00CF41BE" w:rsidP="001C0D25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Naziv</w:t>
            </w:r>
          </w:p>
        </w:tc>
        <w:tc>
          <w:tcPr>
            <w:tcW w:w="4682" w:type="dxa"/>
            <w:vAlign w:val="center"/>
          </w:tcPr>
          <w:p w14:paraId="63F527DE" w14:textId="77777777" w:rsidR="00CF41BE" w:rsidRPr="000D2858" w:rsidRDefault="00CF41BE" w:rsidP="001C0D25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Napomene</w:t>
            </w:r>
          </w:p>
        </w:tc>
      </w:tr>
      <w:tr w:rsidR="00CF41BE" w14:paraId="25F3C3EA" w14:textId="77777777" w:rsidTr="00CF41BE">
        <w:trPr>
          <w:jc w:val="center"/>
        </w:trPr>
        <w:tc>
          <w:tcPr>
            <w:tcW w:w="1259" w:type="dxa"/>
            <w:vAlign w:val="center"/>
          </w:tcPr>
          <w:p w14:paraId="6AF63464" w14:textId="77777777" w:rsidR="00CF41BE" w:rsidRDefault="00CF41BE" w:rsidP="00CF41BE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Laptop</w:t>
            </w:r>
          </w:p>
        </w:tc>
        <w:tc>
          <w:tcPr>
            <w:tcW w:w="4682" w:type="dxa"/>
            <w:vAlign w:val="center"/>
          </w:tcPr>
          <w:p w14:paraId="0244D6DE" w14:textId="77777777" w:rsidR="00CF41BE" w:rsidRDefault="00CF41BE" w:rsidP="00CF41BE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CF41BE" w14:paraId="78E4E7D4" w14:textId="77777777" w:rsidTr="00CF41BE">
        <w:trPr>
          <w:jc w:val="center"/>
        </w:trPr>
        <w:tc>
          <w:tcPr>
            <w:tcW w:w="1259" w:type="dxa"/>
            <w:vAlign w:val="center"/>
          </w:tcPr>
          <w:p w14:paraId="13AFA382" w14:textId="77777777" w:rsidR="00CF41BE" w:rsidRDefault="00CF41BE" w:rsidP="00CF41BE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GPU</w:t>
            </w:r>
          </w:p>
        </w:tc>
        <w:tc>
          <w:tcPr>
            <w:tcW w:w="4682" w:type="dxa"/>
            <w:vAlign w:val="center"/>
          </w:tcPr>
          <w:p w14:paraId="54205EE2" w14:textId="77777777" w:rsidR="00CF41BE" w:rsidRDefault="00CF41BE" w:rsidP="00CF41BE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Poželjno je imati dobar GPU za bolje rezultate.</w:t>
            </w:r>
          </w:p>
        </w:tc>
      </w:tr>
    </w:tbl>
    <w:p w14:paraId="009EA728" w14:textId="77777777" w:rsidR="00A722D2" w:rsidRPr="006D00C5" w:rsidRDefault="00A722D2" w:rsidP="006D00C5">
      <w:pPr>
        <w:pStyle w:val="Heading1"/>
        <w:rPr>
          <w:lang w:val="hr-HR"/>
        </w:rPr>
      </w:pPr>
      <w:r w:rsidRPr="006D00C5">
        <w:rPr>
          <w:lang w:val="hr-HR"/>
        </w:rPr>
        <w:t>Glavni rizici</w:t>
      </w:r>
      <w:bookmarkEnd w:id="10"/>
    </w:p>
    <w:p w14:paraId="617F55D0" w14:textId="77777777" w:rsidR="00A722D2" w:rsidRDefault="00E119AF" w:rsidP="006D00C5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A722D2" w:rsidRPr="006D00C5">
        <w:rPr>
          <w:lang w:val="hr-HR"/>
        </w:rPr>
        <w:t>Navesti glavne zapreke za ostvarenje uspjeha projekta, te posljedice ukoliko projekt ne uspije</w:t>
      </w:r>
      <w:r w:rsidRPr="006D00C5">
        <w:rPr>
          <w:lang w:val="hr-HR"/>
        </w:rPr>
        <w:t>.]</w:t>
      </w:r>
    </w:p>
    <w:p w14:paraId="6D0BF3D0" w14:textId="77777777" w:rsidR="00CF41BE" w:rsidRDefault="00CF41BE" w:rsidP="00CF41BE">
      <w:pPr>
        <w:pStyle w:val="BodyText"/>
        <w:rPr>
          <w:lang w:val="hr-HR"/>
        </w:rPr>
      </w:pPr>
      <w:r>
        <w:rPr>
          <w:lang w:val="hr-HR"/>
        </w:rPr>
        <w:t xml:space="preserve">Paralelno programiranje je samo po sebi teško zbog mnogih problema koji se javljaju, poput </w:t>
      </w:r>
      <w:r>
        <w:rPr>
          <w:i/>
          <w:iCs/>
          <w:lang w:val="hr-HR"/>
        </w:rPr>
        <w:t>race-conditiona</w:t>
      </w:r>
      <w:r>
        <w:rPr>
          <w:lang w:val="hr-HR"/>
        </w:rPr>
        <w:t>, međusobnog isključivanja, komunikacije između procesa i dretava.</w:t>
      </w:r>
    </w:p>
    <w:p w14:paraId="7E956367" w14:textId="77777777" w:rsidR="00CF41BE" w:rsidRDefault="00CF41BE" w:rsidP="00CF41BE">
      <w:pPr>
        <w:pStyle w:val="BodyText"/>
        <w:rPr>
          <w:lang w:val="hr-HR"/>
        </w:rPr>
      </w:pPr>
      <w:r>
        <w:rPr>
          <w:lang w:val="hr-HR"/>
        </w:rPr>
        <w:t>Posao dodatno otežava što program koji se vrti na GPU nije jednostavno debuggirati</w:t>
      </w:r>
      <w:r w:rsidR="000B6C16">
        <w:rPr>
          <w:lang w:val="hr-HR"/>
        </w:rPr>
        <w:t xml:space="preserve"> te je vrlo jednostavno grafičku biblioteku koristiti na krivi način (što, doduše, ovisi o samoj biblioteci).</w:t>
      </w:r>
    </w:p>
    <w:p w14:paraId="44135589" w14:textId="77777777" w:rsidR="000B6C16" w:rsidRPr="00CF41BE" w:rsidRDefault="000B6C16" w:rsidP="00CF41BE">
      <w:pPr>
        <w:pStyle w:val="BodyText"/>
        <w:rPr>
          <w:lang w:val="hr-HR"/>
        </w:rPr>
      </w:pPr>
    </w:p>
    <w:p w14:paraId="34C550FF" w14:textId="77777777" w:rsidR="00C601D9" w:rsidRPr="00C601D9" w:rsidRDefault="00C601D9" w:rsidP="00C601D9">
      <w:pPr>
        <w:pStyle w:val="BodyText"/>
        <w:rPr>
          <w:lang w:val="hr-HR"/>
        </w:rPr>
      </w:pPr>
    </w:p>
    <w:p w14:paraId="10C11384" w14:textId="77777777" w:rsidR="00A722D2" w:rsidRPr="006D00C5" w:rsidRDefault="00A722D2" w:rsidP="006D00C5">
      <w:pPr>
        <w:pStyle w:val="Heading1"/>
        <w:rPr>
          <w:lang w:val="hr-HR"/>
        </w:rPr>
      </w:pPr>
      <w:bookmarkStart w:id="11" w:name="_Toc179182963"/>
      <w:r w:rsidRPr="006D00C5">
        <w:rPr>
          <w:lang w:val="hr-HR"/>
        </w:rPr>
        <w:t>Smanjivanje rizika</w:t>
      </w:r>
      <w:bookmarkEnd w:id="11"/>
    </w:p>
    <w:p w14:paraId="5A16705D" w14:textId="77777777" w:rsidR="00A722D2" w:rsidRDefault="00E119AF" w:rsidP="006D00C5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A722D2" w:rsidRPr="006D00C5">
        <w:rPr>
          <w:lang w:val="hr-HR"/>
        </w:rPr>
        <w:t>Navesti korake koji će se poduzeti kako bi se što je moguće više umanjio svaki od prethodno navedenih rizika.</w:t>
      </w:r>
      <w:r w:rsidRPr="006D00C5">
        <w:rPr>
          <w:lang w:val="hr-HR"/>
        </w:rPr>
        <w:t>]</w:t>
      </w:r>
    </w:p>
    <w:p w14:paraId="29E18F94" w14:textId="77777777" w:rsidR="000B6C16" w:rsidRDefault="000B6C16" w:rsidP="000B6C16">
      <w:pPr>
        <w:pStyle w:val="BodyText"/>
        <w:rPr>
          <w:lang w:val="hr-HR"/>
        </w:rPr>
      </w:pPr>
      <w:r>
        <w:rPr>
          <w:lang w:val="hr-HR"/>
        </w:rPr>
        <w:t xml:space="preserve">Probleme paralelnog programiranja je jedino moguće izbjeći pažljivim programiranjem i analizom implementirane funkcionalnosti, prolazeći kroz razne moguće tijekove događaja. Također je dobro imati </w:t>
      </w:r>
      <w:r w:rsidR="00044CED">
        <w:rPr>
          <w:lang w:val="hr-HR"/>
        </w:rPr>
        <w:t>testove koji generiraju nasumične ulaze i tijekove događaja.</w:t>
      </w:r>
    </w:p>
    <w:p w14:paraId="4D4DFAE7" w14:textId="77777777" w:rsidR="00044CED" w:rsidRDefault="00044CED" w:rsidP="000B6C16">
      <w:pPr>
        <w:pStyle w:val="BodyText"/>
        <w:rPr>
          <w:lang w:val="hr-HR"/>
        </w:rPr>
      </w:pPr>
      <w:r>
        <w:rPr>
          <w:lang w:val="hr-HR"/>
        </w:rPr>
        <w:t xml:space="preserve">U programe koji </w:t>
      </w:r>
      <w:r w:rsidR="00711ED3">
        <w:rPr>
          <w:lang w:val="hr-HR"/>
        </w:rPr>
        <w:t>se izvode na grafičkoj kartici je moguće ubaciti komade memorije u koje možemo upisivati međurezultate i rezultate te pozornom analizom tih podataka možemo pokušati dokučiti što se događa tokom izvođenja. Za grafičku biblioteku možemo implementirati apstrakcije ograničene</w:t>
      </w:r>
      <w:r w:rsidR="004106DB">
        <w:rPr>
          <w:lang w:val="hr-HR"/>
        </w:rPr>
        <w:t xml:space="preserve"> za naše potrebe, koje onda treba testirati da rade to što smo zamislili.</w:t>
      </w:r>
    </w:p>
    <w:p w14:paraId="439F5D77" w14:textId="77777777" w:rsidR="004106DB" w:rsidRPr="000B6C16" w:rsidRDefault="004106DB" w:rsidP="000B6C16">
      <w:pPr>
        <w:pStyle w:val="BodyText"/>
        <w:rPr>
          <w:lang w:val="hr-HR"/>
        </w:rPr>
      </w:pPr>
      <w:r>
        <w:rPr>
          <w:lang w:val="hr-HR"/>
        </w:rPr>
        <w:t>Testiranje će se odvijati kontinuirano tijekom razvoja i nakon implementacije svake cijeline.</w:t>
      </w:r>
    </w:p>
    <w:p w14:paraId="53D16723" w14:textId="77777777" w:rsidR="00C601D9" w:rsidRPr="00C601D9" w:rsidRDefault="00C601D9" w:rsidP="00C601D9">
      <w:pPr>
        <w:pStyle w:val="BodyText"/>
        <w:rPr>
          <w:lang w:val="hr-HR"/>
        </w:rPr>
      </w:pPr>
    </w:p>
    <w:p w14:paraId="236E7971" w14:textId="77777777" w:rsidR="00C74132" w:rsidRPr="006D00C5" w:rsidRDefault="00C74132" w:rsidP="00C74132">
      <w:pPr>
        <w:pStyle w:val="Heading1"/>
        <w:rPr>
          <w:lang w:val="hr-HR"/>
        </w:rPr>
      </w:pPr>
      <w:bookmarkStart w:id="12" w:name="_Toc100054243"/>
      <w:bookmarkStart w:id="13" w:name="_Toc179182964"/>
      <w:r>
        <w:rPr>
          <w:lang w:val="hr-HR"/>
        </w:rPr>
        <w:t>Glavne faze projekta</w:t>
      </w:r>
      <w:bookmarkEnd w:id="12"/>
      <w:bookmarkEnd w:id="13"/>
    </w:p>
    <w:p w14:paraId="6035A1B7" w14:textId="77777777" w:rsidR="00C74132" w:rsidRDefault="00C74132" w:rsidP="00C74132">
      <w:pPr>
        <w:pStyle w:val="InfoBlue"/>
        <w:rPr>
          <w:lang w:val="hr-HR"/>
        </w:rPr>
      </w:pPr>
      <w:r w:rsidRPr="006D00C5">
        <w:rPr>
          <w:lang w:val="hr-HR"/>
        </w:rPr>
        <w:t xml:space="preserve">[Navesti </w:t>
      </w:r>
      <w:r>
        <w:rPr>
          <w:lang w:val="hr-HR"/>
        </w:rPr>
        <w:t>glavne faze projekta, te ukratko objašnjenje po kojem načelu je projekt podijeljen na te faze- vremenska organizacija, smanjenje rizika, raspoloživost resursa i/ili nešto drugo</w:t>
      </w:r>
      <w:r w:rsidRPr="006D00C5">
        <w:rPr>
          <w:lang w:val="hr-HR"/>
        </w:rPr>
        <w:t>.]</w:t>
      </w:r>
    </w:p>
    <w:p w14:paraId="0489D621" w14:textId="77777777" w:rsidR="004106DB" w:rsidRDefault="004106DB" w:rsidP="004106DB">
      <w:pPr>
        <w:pStyle w:val="BodyText"/>
        <w:numPr>
          <w:ilvl w:val="0"/>
          <w:numId w:val="8"/>
        </w:numPr>
        <w:rPr>
          <w:lang w:val="hr-HR"/>
        </w:rPr>
      </w:pPr>
      <w:r>
        <w:rPr>
          <w:lang w:val="hr-HR"/>
        </w:rPr>
        <w:t>Implementirati čitanje/upisivanje  u JPEG datoteku te prikazivanje slike na ekranu.</w:t>
      </w:r>
    </w:p>
    <w:p w14:paraId="36E87200" w14:textId="77777777" w:rsidR="004106DB" w:rsidRDefault="004106DB" w:rsidP="004106DB">
      <w:pPr>
        <w:pStyle w:val="BodyText"/>
        <w:numPr>
          <w:ilvl w:val="0"/>
          <w:numId w:val="8"/>
        </w:numPr>
        <w:rPr>
          <w:lang w:val="hr-HR"/>
        </w:rPr>
      </w:pPr>
      <w:r>
        <w:rPr>
          <w:lang w:val="hr-HR"/>
        </w:rPr>
        <w:t>Implementiranje serijskog algoritma.</w:t>
      </w:r>
    </w:p>
    <w:p w14:paraId="0E6A44D1" w14:textId="77777777" w:rsidR="004106DB" w:rsidRPr="004106DB" w:rsidRDefault="004106DB" w:rsidP="004106DB">
      <w:pPr>
        <w:pStyle w:val="BodyText"/>
        <w:numPr>
          <w:ilvl w:val="0"/>
          <w:numId w:val="8"/>
        </w:numPr>
        <w:rPr>
          <w:lang w:val="hr-HR"/>
        </w:rPr>
      </w:pPr>
      <w:r>
        <w:rPr>
          <w:lang w:val="hr-HR"/>
        </w:rPr>
        <w:t>Implementacija apstrakcije za grafičku biblioteku.</w:t>
      </w:r>
    </w:p>
    <w:p w14:paraId="1DDEBF19" w14:textId="77777777" w:rsidR="004106DB" w:rsidRDefault="004106DB" w:rsidP="004106DB">
      <w:pPr>
        <w:pStyle w:val="BodyText"/>
        <w:numPr>
          <w:ilvl w:val="0"/>
          <w:numId w:val="8"/>
        </w:numPr>
        <w:rPr>
          <w:lang w:val="hr-HR"/>
        </w:rPr>
      </w:pPr>
      <w:r>
        <w:rPr>
          <w:lang w:val="hr-HR"/>
        </w:rPr>
        <w:t>Paralelizacija algoritma.</w:t>
      </w:r>
    </w:p>
    <w:p w14:paraId="0555EC44" w14:textId="77777777" w:rsidR="004106DB" w:rsidRDefault="004106DB" w:rsidP="004106DB">
      <w:pPr>
        <w:pStyle w:val="BodyText"/>
        <w:numPr>
          <w:ilvl w:val="0"/>
          <w:numId w:val="8"/>
        </w:numPr>
        <w:rPr>
          <w:lang w:val="hr-HR"/>
        </w:rPr>
      </w:pPr>
      <w:r>
        <w:rPr>
          <w:lang w:val="hr-HR"/>
        </w:rPr>
        <w:lastRenderedPageBreak/>
        <w:t>Ispitivanje rezultata.</w:t>
      </w:r>
    </w:p>
    <w:p w14:paraId="4C55996F" w14:textId="77777777" w:rsidR="00F36CE6" w:rsidRDefault="00F36CE6" w:rsidP="00F36CE6">
      <w:pPr>
        <w:pStyle w:val="BodyText"/>
        <w:rPr>
          <w:lang w:val="hr-HR"/>
        </w:rPr>
      </w:pPr>
      <w:r>
        <w:rPr>
          <w:lang w:val="hr-HR"/>
        </w:rPr>
        <w:t>Podijeljeno je na logičke jedinice.</w:t>
      </w:r>
    </w:p>
    <w:p w14:paraId="0AEC2207" w14:textId="77777777" w:rsidR="00C74132" w:rsidRPr="006D00C5" w:rsidRDefault="00C74132" w:rsidP="00C74132">
      <w:pPr>
        <w:pStyle w:val="Heading1"/>
        <w:rPr>
          <w:lang w:val="hr-HR"/>
        </w:rPr>
      </w:pPr>
      <w:bookmarkStart w:id="14" w:name="_Toc100054244"/>
      <w:bookmarkStart w:id="15" w:name="_Toc179182965"/>
      <w:r>
        <w:rPr>
          <w:lang w:val="hr-HR"/>
        </w:rPr>
        <w:t>Struktura raspodijeljenog posla (</w:t>
      </w:r>
      <w:r w:rsidR="00FC64FB">
        <w:rPr>
          <w:lang w:val="hr-HR"/>
        </w:rPr>
        <w:t xml:space="preserve">engl. </w:t>
      </w:r>
      <w:r w:rsidR="00FC64FB" w:rsidRPr="00FC64FB">
        <w:rPr>
          <w:i/>
          <w:lang w:val="hr-HR"/>
        </w:rPr>
        <w:t>Work Breakdown Structure</w:t>
      </w:r>
      <w:r w:rsidR="00FC64FB">
        <w:rPr>
          <w:lang w:val="hr-HR"/>
        </w:rPr>
        <w:t xml:space="preserve"> - </w:t>
      </w:r>
      <w:r>
        <w:rPr>
          <w:lang w:val="hr-HR"/>
        </w:rPr>
        <w:t>WBS)</w:t>
      </w:r>
      <w:bookmarkEnd w:id="14"/>
      <w:bookmarkEnd w:id="15"/>
    </w:p>
    <w:p w14:paraId="1FE20CD5" w14:textId="77777777" w:rsidR="00C74132" w:rsidRDefault="00C74132" w:rsidP="00C74132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>
        <w:rPr>
          <w:lang w:val="hr-HR"/>
        </w:rPr>
        <w:t>Nacrtati WBS s navedenim aktivnostima projekta</w:t>
      </w:r>
      <w:r w:rsidRPr="006D00C5">
        <w:rPr>
          <w:lang w:val="hr-HR"/>
        </w:rPr>
        <w:t>.]</w:t>
      </w:r>
    </w:p>
    <w:p w14:paraId="3E131A40" w14:textId="77777777" w:rsidR="00C74132" w:rsidRPr="00355A78" w:rsidRDefault="00C74132" w:rsidP="00C74132">
      <w:pPr>
        <w:pStyle w:val="BodyText"/>
        <w:rPr>
          <w:lang w:val="hr-HR"/>
        </w:rPr>
      </w:pPr>
      <w:r>
        <w:rPr>
          <w:lang w:val="hr-HR"/>
        </w:rPr>
        <w:t>Slika</w:t>
      </w:r>
    </w:p>
    <w:p w14:paraId="7DE2DF0A" w14:textId="77777777" w:rsidR="000A6603" w:rsidRPr="006D00C5" w:rsidRDefault="00FC64FB" w:rsidP="000A6603">
      <w:pPr>
        <w:pStyle w:val="Heading1"/>
        <w:rPr>
          <w:lang w:val="hr-HR"/>
        </w:rPr>
      </w:pPr>
      <w:bookmarkStart w:id="16" w:name="_Toc179182966"/>
      <w:r>
        <w:rPr>
          <w:lang w:val="hr-HR"/>
        </w:rPr>
        <w:t>Kontrolne točke projekta</w:t>
      </w:r>
      <w:bookmarkEnd w:id="16"/>
      <w:r w:rsidR="00D309A5">
        <w:rPr>
          <w:lang w:val="hr-HR"/>
        </w:rPr>
        <w:t xml:space="preserve"> (engl. </w:t>
      </w:r>
      <w:r w:rsidR="00D309A5" w:rsidRPr="00D309A5">
        <w:rPr>
          <w:i/>
          <w:iCs/>
          <w:lang w:val="hr-HR"/>
        </w:rPr>
        <w:t>milestones</w:t>
      </w:r>
      <w:r w:rsidR="00D309A5">
        <w:rPr>
          <w:lang w:val="hr-HR"/>
        </w:rPr>
        <w:t>)</w:t>
      </w:r>
    </w:p>
    <w:p w14:paraId="03938204" w14:textId="77777777" w:rsidR="000A6603" w:rsidRDefault="000A6603" w:rsidP="000A6603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>
        <w:rPr>
          <w:lang w:val="hr-HR"/>
        </w:rPr>
        <w:t>Općenito</w:t>
      </w:r>
      <w:r w:rsidR="00FC64FB">
        <w:rPr>
          <w:lang w:val="hr-HR"/>
        </w:rPr>
        <w:t>,</w:t>
      </w:r>
      <w:r>
        <w:rPr>
          <w:lang w:val="hr-HR"/>
        </w:rPr>
        <w:t xml:space="preserve"> </w:t>
      </w:r>
      <w:r w:rsidR="00FC64FB">
        <w:rPr>
          <w:lang w:val="hr-HR"/>
        </w:rPr>
        <w:t xml:space="preserve">kontrolna točka projekta </w:t>
      </w:r>
      <w:r>
        <w:rPr>
          <w:lang w:val="hr-HR"/>
        </w:rPr>
        <w:t xml:space="preserve">je događaj ili rezultat neke aktivnosti koji ukazuje na to </w:t>
      </w:r>
      <w:r w:rsidR="00FC64FB">
        <w:rPr>
          <w:lang w:val="hr-HR"/>
        </w:rPr>
        <w:t>je li</w:t>
      </w:r>
      <w:r>
        <w:rPr>
          <w:lang w:val="hr-HR"/>
        </w:rPr>
        <w:t xml:space="preserve"> projekt u skladu sa zadanim rokovima ili kasni. Ta informacija se upisuje u kolonu o statusu projekta. Ako projekt kasni moraju se poduzeti akcije da se rokovi dostignu. Za svak</w:t>
      </w:r>
      <w:r w:rsidR="00FC64FB">
        <w:rPr>
          <w:lang w:val="hr-HR"/>
        </w:rPr>
        <w:t>u</w:t>
      </w:r>
      <w:r>
        <w:rPr>
          <w:lang w:val="hr-HR"/>
        </w:rPr>
        <w:t xml:space="preserve"> </w:t>
      </w:r>
      <w:r w:rsidR="00FC64FB">
        <w:rPr>
          <w:lang w:val="hr-HR"/>
        </w:rPr>
        <w:t>kontrolnu točku treba</w:t>
      </w:r>
      <w:r>
        <w:rPr>
          <w:lang w:val="hr-HR"/>
        </w:rPr>
        <w:t xml:space="preserve"> odrediti točan datum. </w:t>
      </w:r>
      <w:r w:rsidR="00FC64FB">
        <w:rPr>
          <w:lang w:val="hr-HR"/>
        </w:rPr>
        <w:t>P</w:t>
      </w:r>
      <w:r>
        <w:rPr>
          <w:lang w:val="hr-HR"/>
        </w:rPr>
        <w:t>o potrebi se mogu dodavati ili oduzimati redovi tablice.</w:t>
      </w:r>
      <w:r w:rsidRPr="006D00C5">
        <w:rPr>
          <w:lang w:val="hr-HR"/>
        </w:rPr>
        <w:t>]</w:t>
      </w:r>
    </w:p>
    <w:p w14:paraId="4CEF7ED6" w14:textId="77777777" w:rsidR="000A6603" w:rsidRPr="00132ADA" w:rsidRDefault="000A6603" w:rsidP="000A6603">
      <w:pPr>
        <w:pStyle w:val="BodyText"/>
        <w:rPr>
          <w:b/>
          <w:lang w:val="hr-HR"/>
        </w:rPr>
      </w:pPr>
      <w:r w:rsidRPr="00132ADA">
        <w:rPr>
          <w:b/>
          <w:lang w:val="hr-HR"/>
        </w:rPr>
        <w:t xml:space="preserve">Tablica </w:t>
      </w:r>
      <w:r w:rsidR="00FC64FB">
        <w:rPr>
          <w:b/>
          <w:lang w:val="hr-HR"/>
        </w:rPr>
        <w:t>kontrolnih točki projekta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366"/>
        <w:gridCol w:w="1259"/>
        <w:gridCol w:w="2391"/>
        <w:gridCol w:w="2333"/>
      </w:tblGrid>
      <w:tr w:rsidR="000A6603" w14:paraId="16D26D86" w14:textId="77777777">
        <w:trPr>
          <w:jc w:val="center"/>
        </w:trPr>
        <w:tc>
          <w:tcPr>
            <w:tcW w:w="2366" w:type="dxa"/>
            <w:vAlign w:val="center"/>
          </w:tcPr>
          <w:p w14:paraId="1AE1B81A" w14:textId="77777777" w:rsidR="000A6603" w:rsidRPr="00132ADA" w:rsidRDefault="00FC64FB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Kontrolne točke</w:t>
            </w:r>
          </w:p>
        </w:tc>
        <w:tc>
          <w:tcPr>
            <w:tcW w:w="1259" w:type="dxa"/>
            <w:vAlign w:val="center"/>
          </w:tcPr>
          <w:p w14:paraId="6060878C" w14:textId="77777777" w:rsidR="000A6603" w:rsidRPr="00132ADA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Planirani datum</w:t>
            </w:r>
          </w:p>
        </w:tc>
        <w:tc>
          <w:tcPr>
            <w:tcW w:w="2391" w:type="dxa"/>
            <w:vAlign w:val="center"/>
          </w:tcPr>
          <w:p w14:paraId="723CF859" w14:textId="77777777" w:rsidR="000A6603" w:rsidRPr="00132ADA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Realizirani datum</w:t>
            </w:r>
            <w:r w:rsidRPr="00132ADA">
              <w:rPr>
                <w:b/>
                <w:lang w:val="hr-HR"/>
              </w:rPr>
              <w:t xml:space="preserve"> </w:t>
            </w:r>
          </w:p>
        </w:tc>
        <w:tc>
          <w:tcPr>
            <w:tcW w:w="2333" w:type="dxa"/>
            <w:vAlign w:val="center"/>
          </w:tcPr>
          <w:p w14:paraId="28105D27" w14:textId="77777777" w:rsidR="000A6603" w:rsidRPr="000D2858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Status projekta</w:t>
            </w:r>
          </w:p>
        </w:tc>
      </w:tr>
      <w:tr w:rsidR="000A6603" w14:paraId="460242B2" w14:textId="77777777">
        <w:trPr>
          <w:jc w:val="center"/>
        </w:trPr>
        <w:tc>
          <w:tcPr>
            <w:tcW w:w="2366" w:type="dxa"/>
            <w:vAlign w:val="center"/>
          </w:tcPr>
          <w:p w14:paraId="21C064AE" w14:textId="77777777" w:rsidR="000A6603" w:rsidRDefault="00EF5DB2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repozitorij sa početnom strukturom</w:t>
            </w:r>
          </w:p>
        </w:tc>
        <w:tc>
          <w:tcPr>
            <w:tcW w:w="1259" w:type="dxa"/>
            <w:vAlign w:val="center"/>
          </w:tcPr>
          <w:p w14:paraId="6CE3271F" w14:textId="77777777" w:rsidR="000A6603" w:rsidRDefault="00EF5DB2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13.11.2024.</w:t>
            </w:r>
          </w:p>
        </w:tc>
        <w:tc>
          <w:tcPr>
            <w:tcW w:w="2391" w:type="dxa"/>
            <w:vAlign w:val="center"/>
          </w:tcPr>
          <w:p w14:paraId="6160CE24" w14:textId="48A8BAB5" w:rsidR="000A6603" w:rsidRDefault="00FD7AD7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17.11.2024.</w:t>
            </w:r>
          </w:p>
        </w:tc>
        <w:tc>
          <w:tcPr>
            <w:tcW w:w="2333" w:type="dxa"/>
            <w:vAlign w:val="center"/>
          </w:tcPr>
          <w:p w14:paraId="59D11AE9" w14:textId="5680710A" w:rsidR="000A6603" w:rsidRDefault="00FD7AD7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kasni</w:t>
            </w:r>
          </w:p>
        </w:tc>
      </w:tr>
      <w:tr w:rsidR="000A6603" w14:paraId="6AD00F8D" w14:textId="77777777">
        <w:trPr>
          <w:jc w:val="center"/>
        </w:trPr>
        <w:tc>
          <w:tcPr>
            <w:tcW w:w="2366" w:type="dxa"/>
            <w:vAlign w:val="center"/>
          </w:tcPr>
          <w:p w14:paraId="5FC58FA3" w14:textId="77777777" w:rsidR="000A6603" w:rsidRDefault="00EF5DB2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Faza 1.</w:t>
            </w:r>
          </w:p>
        </w:tc>
        <w:tc>
          <w:tcPr>
            <w:tcW w:w="1259" w:type="dxa"/>
            <w:vAlign w:val="center"/>
          </w:tcPr>
          <w:p w14:paraId="39244C69" w14:textId="77777777" w:rsidR="000A6603" w:rsidRDefault="00EF5DB2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20.11.2024.</w:t>
            </w:r>
          </w:p>
        </w:tc>
        <w:tc>
          <w:tcPr>
            <w:tcW w:w="2391" w:type="dxa"/>
            <w:vAlign w:val="center"/>
          </w:tcPr>
          <w:p w14:paraId="40943D13" w14:textId="6EDDF25A" w:rsidR="000A6603" w:rsidRDefault="00393874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19.11.2024.</w:t>
            </w:r>
          </w:p>
        </w:tc>
        <w:tc>
          <w:tcPr>
            <w:tcW w:w="2333" w:type="dxa"/>
            <w:vAlign w:val="center"/>
          </w:tcPr>
          <w:p w14:paraId="11F7CF15" w14:textId="70A37CCF" w:rsidR="000A6603" w:rsidRDefault="00393874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na vrijeme</w:t>
            </w:r>
          </w:p>
        </w:tc>
      </w:tr>
      <w:tr w:rsidR="000A6603" w14:paraId="209503B3" w14:textId="77777777">
        <w:trPr>
          <w:jc w:val="center"/>
        </w:trPr>
        <w:tc>
          <w:tcPr>
            <w:tcW w:w="2366" w:type="dxa"/>
            <w:vAlign w:val="center"/>
          </w:tcPr>
          <w:p w14:paraId="4AF17388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2BEA040C" w14:textId="77777777" w:rsidR="000A6603" w:rsidRDefault="00EF5DB2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27.11.2024.</w:t>
            </w:r>
          </w:p>
        </w:tc>
        <w:tc>
          <w:tcPr>
            <w:tcW w:w="2391" w:type="dxa"/>
            <w:vAlign w:val="center"/>
          </w:tcPr>
          <w:p w14:paraId="4BA9F974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52D3C0B7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0A6603" w14:paraId="2FB7E132" w14:textId="77777777">
        <w:trPr>
          <w:jc w:val="center"/>
        </w:trPr>
        <w:tc>
          <w:tcPr>
            <w:tcW w:w="2366" w:type="dxa"/>
            <w:vAlign w:val="center"/>
          </w:tcPr>
          <w:p w14:paraId="0FBBADFE" w14:textId="77777777" w:rsidR="000A6603" w:rsidRDefault="00EF5DB2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čitanje JPEG formata i stvaranje potrebnih struktura</w:t>
            </w:r>
          </w:p>
        </w:tc>
        <w:tc>
          <w:tcPr>
            <w:tcW w:w="1259" w:type="dxa"/>
            <w:vAlign w:val="center"/>
          </w:tcPr>
          <w:p w14:paraId="2E0E9316" w14:textId="77777777" w:rsidR="000A6603" w:rsidRDefault="00EF5DB2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04.12.2024.</w:t>
            </w:r>
          </w:p>
        </w:tc>
        <w:tc>
          <w:tcPr>
            <w:tcW w:w="2391" w:type="dxa"/>
            <w:vAlign w:val="center"/>
          </w:tcPr>
          <w:p w14:paraId="002D741C" w14:textId="51083E41" w:rsidR="000A6603" w:rsidRDefault="00593D60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05.12.2024.</w:t>
            </w:r>
          </w:p>
        </w:tc>
        <w:tc>
          <w:tcPr>
            <w:tcW w:w="2333" w:type="dxa"/>
            <w:vAlign w:val="center"/>
          </w:tcPr>
          <w:p w14:paraId="6ACC03BA" w14:textId="56A5B386" w:rsidR="000A6603" w:rsidRDefault="00593D60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zanemarivo kašnjenje</w:t>
            </w:r>
          </w:p>
        </w:tc>
      </w:tr>
      <w:tr w:rsidR="00EF5DB2" w14:paraId="30AFEB79" w14:textId="77777777" w:rsidTr="001C0D25">
        <w:trPr>
          <w:jc w:val="center"/>
        </w:trPr>
        <w:tc>
          <w:tcPr>
            <w:tcW w:w="2366" w:type="dxa"/>
            <w:vAlign w:val="center"/>
          </w:tcPr>
          <w:p w14:paraId="3C470F4F" w14:textId="77777777" w:rsidR="00EF5DB2" w:rsidRDefault="00EF5DB2" w:rsidP="00EF5DB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0D2322DE" w14:textId="77777777" w:rsidR="00EF5DB2" w:rsidRDefault="00EF5DB2" w:rsidP="00EF5DB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11.12.2024.</w:t>
            </w:r>
          </w:p>
        </w:tc>
        <w:tc>
          <w:tcPr>
            <w:tcW w:w="2391" w:type="dxa"/>
            <w:vAlign w:val="center"/>
          </w:tcPr>
          <w:p w14:paraId="17FD57F9" w14:textId="77777777" w:rsidR="00EF5DB2" w:rsidRDefault="00EF5DB2" w:rsidP="00EF5DB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6D249D35" w14:textId="77777777" w:rsidR="00EF5DB2" w:rsidRDefault="00EF5DB2" w:rsidP="00EF5DB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EF5DB2" w14:paraId="137A3147" w14:textId="77777777" w:rsidTr="001C0D25">
        <w:trPr>
          <w:jc w:val="center"/>
        </w:trPr>
        <w:tc>
          <w:tcPr>
            <w:tcW w:w="2366" w:type="dxa"/>
            <w:vAlign w:val="center"/>
          </w:tcPr>
          <w:p w14:paraId="67E9461D" w14:textId="77777777" w:rsidR="00EF5DB2" w:rsidRDefault="00EF5DB2" w:rsidP="00EF5DB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paralalizacija </w:t>
            </w:r>
            <w:r w:rsidR="003F5493">
              <w:rPr>
                <w:lang w:val="hr-HR"/>
              </w:rPr>
              <w:t>color space konverzije, DCT, kvantizacije</w:t>
            </w:r>
          </w:p>
        </w:tc>
        <w:tc>
          <w:tcPr>
            <w:tcW w:w="1259" w:type="dxa"/>
            <w:vAlign w:val="center"/>
          </w:tcPr>
          <w:p w14:paraId="7B33B979" w14:textId="77777777" w:rsidR="00EF5DB2" w:rsidRDefault="00EF5DB2" w:rsidP="00EF5DB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18.12.2024.</w:t>
            </w:r>
          </w:p>
        </w:tc>
        <w:tc>
          <w:tcPr>
            <w:tcW w:w="2391" w:type="dxa"/>
            <w:vAlign w:val="center"/>
          </w:tcPr>
          <w:p w14:paraId="0A5F493A" w14:textId="77777777" w:rsidR="00EF5DB2" w:rsidRDefault="00EF5DB2" w:rsidP="00EF5DB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0488E9B3" w14:textId="1D0EBE5E" w:rsidR="00EF5DB2" w:rsidRDefault="00593D60" w:rsidP="00EF5DB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odgođeno za kasnije</w:t>
            </w:r>
          </w:p>
        </w:tc>
      </w:tr>
      <w:tr w:rsidR="00EF5DB2" w14:paraId="36DBF719" w14:textId="77777777" w:rsidTr="001C0D25">
        <w:trPr>
          <w:jc w:val="center"/>
        </w:trPr>
        <w:tc>
          <w:tcPr>
            <w:tcW w:w="2366" w:type="dxa"/>
            <w:vAlign w:val="center"/>
          </w:tcPr>
          <w:p w14:paraId="51C11B94" w14:textId="77777777" w:rsidR="00EF5DB2" w:rsidRDefault="00EF5DB2" w:rsidP="00EF5DB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paralelizacija </w:t>
            </w:r>
            <w:r w:rsidR="003F5493">
              <w:rPr>
                <w:lang w:val="hr-HR"/>
              </w:rPr>
              <w:t>huffmana</w:t>
            </w:r>
          </w:p>
        </w:tc>
        <w:tc>
          <w:tcPr>
            <w:tcW w:w="1259" w:type="dxa"/>
            <w:vAlign w:val="center"/>
          </w:tcPr>
          <w:p w14:paraId="784BCBBD" w14:textId="77777777" w:rsidR="00EF5DB2" w:rsidRDefault="00EF5DB2" w:rsidP="00EF5DB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25.12.2024.</w:t>
            </w:r>
          </w:p>
        </w:tc>
        <w:tc>
          <w:tcPr>
            <w:tcW w:w="2391" w:type="dxa"/>
            <w:vAlign w:val="center"/>
          </w:tcPr>
          <w:p w14:paraId="0ED3FCBC" w14:textId="5A45D298" w:rsidR="00EF5DB2" w:rsidRDefault="00392C28" w:rsidP="00EF5DB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19.1.2024.</w:t>
            </w:r>
          </w:p>
        </w:tc>
        <w:tc>
          <w:tcPr>
            <w:tcW w:w="2333" w:type="dxa"/>
            <w:vAlign w:val="center"/>
          </w:tcPr>
          <w:p w14:paraId="75938180" w14:textId="20CE3AB6" w:rsidR="00EF5DB2" w:rsidRDefault="00392C28" w:rsidP="00EF5DB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kasni</w:t>
            </w:r>
          </w:p>
        </w:tc>
      </w:tr>
      <w:tr w:rsidR="00EF5DB2" w14:paraId="22291B60" w14:textId="77777777" w:rsidTr="001C0D25">
        <w:trPr>
          <w:jc w:val="center"/>
        </w:trPr>
        <w:tc>
          <w:tcPr>
            <w:tcW w:w="2366" w:type="dxa"/>
            <w:vAlign w:val="center"/>
          </w:tcPr>
          <w:p w14:paraId="2FA34DA1" w14:textId="77777777" w:rsidR="00EF5DB2" w:rsidRDefault="00EF5DB2" w:rsidP="001C0D25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26E5E145" w14:textId="50B97CDD" w:rsidR="00EF5DB2" w:rsidRDefault="00EF5DB2" w:rsidP="001C0D2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01.01.202</w:t>
            </w:r>
            <w:r w:rsidR="00337913">
              <w:rPr>
                <w:lang w:val="hr-HR"/>
              </w:rPr>
              <w:t>5</w:t>
            </w:r>
            <w:r>
              <w:rPr>
                <w:lang w:val="hr-HR"/>
              </w:rPr>
              <w:t>.</w:t>
            </w:r>
          </w:p>
        </w:tc>
        <w:tc>
          <w:tcPr>
            <w:tcW w:w="2391" w:type="dxa"/>
            <w:vAlign w:val="center"/>
          </w:tcPr>
          <w:p w14:paraId="5BFFEE5B" w14:textId="77777777" w:rsidR="00EF5DB2" w:rsidRDefault="00EF5DB2" w:rsidP="001C0D25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0467EE2E" w14:textId="77777777" w:rsidR="00EF5DB2" w:rsidRDefault="00EF5DB2" w:rsidP="001C0D25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EF5DB2" w14:paraId="3EB756FA" w14:textId="77777777" w:rsidTr="001C0D25">
        <w:trPr>
          <w:jc w:val="center"/>
        </w:trPr>
        <w:tc>
          <w:tcPr>
            <w:tcW w:w="2366" w:type="dxa"/>
            <w:vAlign w:val="center"/>
          </w:tcPr>
          <w:p w14:paraId="1E0C025A" w14:textId="77777777" w:rsidR="00EF5DB2" w:rsidRDefault="003F5493" w:rsidP="001C0D2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ispitivanje</w:t>
            </w:r>
          </w:p>
        </w:tc>
        <w:tc>
          <w:tcPr>
            <w:tcW w:w="1259" w:type="dxa"/>
            <w:vAlign w:val="center"/>
          </w:tcPr>
          <w:p w14:paraId="4DC2ED51" w14:textId="223F02C2" w:rsidR="00EF5DB2" w:rsidRDefault="00EF5DB2" w:rsidP="001C0D2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08.01.202</w:t>
            </w:r>
            <w:r w:rsidR="00337913">
              <w:rPr>
                <w:lang w:val="hr-HR"/>
              </w:rPr>
              <w:t>5</w:t>
            </w:r>
            <w:r>
              <w:rPr>
                <w:lang w:val="hr-HR"/>
              </w:rPr>
              <w:t>.</w:t>
            </w:r>
          </w:p>
        </w:tc>
        <w:tc>
          <w:tcPr>
            <w:tcW w:w="2391" w:type="dxa"/>
            <w:vAlign w:val="center"/>
          </w:tcPr>
          <w:p w14:paraId="4A172639" w14:textId="775B652C" w:rsidR="00EF5DB2" w:rsidRDefault="00EF5DB2" w:rsidP="001C0D25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752244D3" w14:textId="4852BAC2" w:rsidR="00EF5DB2" w:rsidRDefault="00392C28" w:rsidP="001C0D2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kasni</w:t>
            </w:r>
          </w:p>
        </w:tc>
      </w:tr>
      <w:tr w:rsidR="00EF5DB2" w14:paraId="15008C59" w14:textId="77777777" w:rsidTr="001C0D25">
        <w:trPr>
          <w:jc w:val="center"/>
        </w:trPr>
        <w:tc>
          <w:tcPr>
            <w:tcW w:w="2366" w:type="dxa"/>
            <w:vAlign w:val="center"/>
          </w:tcPr>
          <w:p w14:paraId="1A908645" w14:textId="77777777" w:rsidR="00EF5DB2" w:rsidRDefault="00EF5DB2" w:rsidP="001C0D25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357BC98D" w14:textId="1562E4BA" w:rsidR="00EF5DB2" w:rsidRDefault="00EF5DB2" w:rsidP="001C0D2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15.01.202</w:t>
            </w:r>
            <w:r w:rsidR="00337913">
              <w:rPr>
                <w:lang w:val="hr-HR"/>
              </w:rPr>
              <w:t>5</w:t>
            </w:r>
            <w:r>
              <w:rPr>
                <w:lang w:val="hr-HR"/>
              </w:rPr>
              <w:t>.</w:t>
            </w:r>
          </w:p>
        </w:tc>
        <w:tc>
          <w:tcPr>
            <w:tcW w:w="2391" w:type="dxa"/>
            <w:vAlign w:val="center"/>
          </w:tcPr>
          <w:p w14:paraId="68F000CF" w14:textId="77777777" w:rsidR="00EF5DB2" w:rsidRDefault="00EF5DB2" w:rsidP="001C0D25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5A5BF631" w14:textId="77777777" w:rsidR="00EF5DB2" w:rsidRDefault="00EF5DB2" w:rsidP="001C0D25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EF5DB2" w14:paraId="0C41DFF4" w14:textId="77777777" w:rsidTr="001C0D25">
        <w:trPr>
          <w:jc w:val="center"/>
        </w:trPr>
        <w:tc>
          <w:tcPr>
            <w:tcW w:w="2366" w:type="dxa"/>
            <w:vAlign w:val="center"/>
          </w:tcPr>
          <w:p w14:paraId="5114DDF1" w14:textId="77777777" w:rsidR="00EF5DB2" w:rsidRDefault="00EF5DB2" w:rsidP="001C0D2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Kraj</w:t>
            </w:r>
          </w:p>
        </w:tc>
        <w:tc>
          <w:tcPr>
            <w:tcW w:w="1259" w:type="dxa"/>
            <w:vAlign w:val="center"/>
          </w:tcPr>
          <w:p w14:paraId="28933574" w14:textId="671E4E76" w:rsidR="00EF5DB2" w:rsidRDefault="00EF5DB2" w:rsidP="001C0D2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19.01.202</w:t>
            </w:r>
            <w:r w:rsidR="00337913">
              <w:rPr>
                <w:lang w:val="hr-HR"/>
              </w:rPr>
              <w:t>5</w:t>
            </w:r>
            <w:r>
              <w:rPr>
                <w:lang w:val="hr-HR"/>
              </w:rPr>
              <w:t>.</w:t>
            </w:r>
          </w:p>
        </w:tc>
        <w:tc>
          <w:tcPr>
            <w:tcW w:w="2391" w:type="dxa"/>
            <w:vAlign w:val="center"/>
          </w:tcPr>
          <w:p w14:paraId="327660E2" w14:textId="7FBE138C" w:rsidR="00EF5DB2" w:rsidRDefault="00EF5DB2" w:rsidP="001C0D25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026F8B5B" w14:textId="3D60300A" w:rsidR="00EF5DB2" w:rsidRDefault="00392C28" w:rsidP="001C0D2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kasni</w:t>
            </w:r>
          </w:p>
        </w:tc>
      </w:tr>
    </w:tbl>
    <w:p w14:paraId="56394877" w14:textId="77777777" w:rsidR="00A722D2" w:rsidRDefault="00A722D2" w:rsidP="00033D01">
      <w:pPr>
        <w:rPr>
          <w:lang w:val="hr-HR"/>
        </w:rPr>
      </w:pPr>
    </w:p>
    <w:p w14:paraId="6E9DF03C" w14:textId="77777777" w:rsidR="000A6603" w:rsidRPr="006D00C5" w:rsidRDefault="000A6603" w:rsidP="000A6603">
      <w:pPr>
        <w:pStyle w:val="Heading1"/>
        <w:rPr>
          <w:lang w:val="hr-HR"/>
        </w:rPr>
      </w:pPr>
      <w:bookmarkStart w:id="17" w:name="_Toc179182967"/>
      <w:r>
        <w:rPr>
          <w:lang w:val="hr-HR"/>
        </w:rPr>
        <w:t>Gantogram</w:t>
      </w:r>
      <w:bookmarkEnd w:id="17"/>
    </w:p>
    <w:p w14:paraId="3C1617BF" w14:textId="77777777" w:rsidR="00E119AF" w:rsidRDefault="000A6603" w:rsidP="00F54CAC">
      <w:pPr>
        <w:pStyle w:val="InfoBlue"/>
        <w:rPr>
          <w:lang w:val="hr-HR"/>
        </w:rPr>
      </w:pPr>
      <w:r>
        <w:rPr>
          <w:lang w:val="hr-HR"/>
        </w:rPr>
        <w:t xml:space="preserve">[Izraditi Gantogram pomoću programa MS </w:t>
      </w:r>
      <w:r w:rsidR="00FC64FB">
        <w:rPr>
          <w:lang w:val="hr-HR"/>
        </w:rPr>
        <w:t>P</w:t>
      </w:r>
      <w:r>
        <w:rPr>
          <w:lang w:val="hr-HR"/>
        </w:rPr>
        <w:t>roject, O</w:t>
      </w:r>
      <w:r w:rsidRPr="000A6603">
        <w:rPr>
          <w:lang w:val="hr-HR"/>
        </w:rPr>
        <w:t>pen Workbench</w:t>
      </w:r>
      <w:r w:rsidR="00FC64FB">
        <w:rPr>
          <w:lang w:val="hr-HR"/>
        </w:rPr>
        <w:t xml:space="preserve">, Microsoft Excel - </w:t>
      </w:r>
      <w:r w:rsidR="00FC64FB" w:rsidRPr="00E00BD9">
        <w:t>http://office.microsoft.com/hr-hr/excel/HA010346051050.aspx</w:t>
      </w:r>
      <w:r w:rsidR="00FC64FB">
        <w:t>,</w:t>
      </w:r>
      <w:r w:rsidR="00FC64FB">
        <w:rPr>
          <w:lang w:val="hr-HR"/>
        </w:rPr>
        <w:t xml:space="preserve"> </w:t>
      </w:r>
      <w:r w:rsidR="00F54CAC">
        <w:rPr>
          <w:lang w:val="hr-HR"/>
        </w:rPr>
        <w:t xml:space="preserve">i </w:t>
      </w:r>
      <w:r>
        <w:rPr>
          <w:lang w:val="hr-HR"/>
        </w:rPr>
        <w:t xml:space="preserve">sl. </w:t>
      </w:r>
      <w:r w:rsidRPr="000A6603">
        <w:rPr>
          <w:lang w:val="hr-HR"/>
        </w:rPr>
        <w:t>Pohraniti prikaz Gantograma (screenshot) i postaviti ga unutar ovog poglavlja kao ubačenu sliku.</w:t>
      </w:r>
      <w:r>
        <w:rPr>
          <w:lang w:val="hr-HR"/>
        </w:rPr>
        <w:t>]</w:t>
      </w:r>
    </w:p>
    <w:p w14:paraId="3699CE3B" w14:textId="77777777" w:rsidR="00DE4D1A" w:rsidRDefault="00B66148" w:rsidP="00154FCD">
      <w:pPr>
        <w:pStyle w:val="BodyText"/>
        <w:rPr>
          <w:lang w:val="hr-HR"/>
        </w:rPr>
      </w:pPr>
      <w:r>
        <w:rPr>
          <w:noProof/>
          <w:lang w:val="hr-HR"/>
        </w:rPr>
        <w:lastRenderedPageBreak/>
        <w:drawing>
          <wp:inline distT="0" distB="0" distL="0" distR="0" wp14:anchorId="61E70A6F" wp14:editId="1F863BF5">
            <wp:extent cx="5943600" cy="2692748"/>
            <wp:effectExtent l="0" t="0" r="0" b="0"/>
            <wp:docPr id="165463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37135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9117" w14:textId="77777777" w:rsidR="00DE4D1A" w:rsidRPr="006D00C5" w:rsidRDefault="00DE4D1A" w:rsidP="00DE4D1A">
      <w:pPr>
        <w:pStyle w:val="Heading1"/>
        <w:rPr>
          <w:lang w:val="hr-HR"/>
        </w:rPr>
      </w:pPr>
      <w:bookmarkStart w:id="18" w:name="_Toc179182968"/>
      <w:r>
        <w:rPr>
          <w:lang w:val="hr-HR"/>
        </w:rPr>
        <w:t>Zapisnici sastanaka</w:t>
      </w:r>
      <w:bookmarkEnd w:id="18"/>
    </w:p>
    <w:p w14:paraId="498FE929" w14:textId="77777777" w:rsidR="00DE4D1A" w:rsidRDefault="00DE4D1A" w:rsidP="00DE4D1A">
      <w:pPr>
        <w:pStyle w:val="InfoBlue"/>
        <w:rPr>
          <w:lang w:val="hr-HR"/>
        </w:rPr>
      </w:pPr>
      <w:r>
        <w:rPr>
          <w:lang w:val="hr-HR"/>
        </w:rPr>
        <w:t>[Ovdje za svaki održani sastanak navesti: datum, vrijeme i mjesto održavanja sastanaka, popis nazočnih, glavne zaključke sastanka</w:t>
      </w:r>
      <w:r w:rsidR="00C601D9">
        <w:rPr>
          <w:lang w:val="hr-HR"/>
        </w:rPr>
        <w:t>.</w:t>
      </w:r>
      <w:r>
        <w:rPr>
          <w:lang w:val="hr-HR"/>
        </w:rPr>
        <w:t>]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66148" w14:paraId="40FC5D13" w14:textId="77777777" w:rsidTr="00B66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0F0A083" w14:textId="77777777" w:rsidR="00B66148" w:rsidRDefault="00B66148" w:rsidP="00B66148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Datum</w:t>
            </w:r>
          </w:p>
        </w:tc>
        <w:tc>
          <w:tcPr>
            <w:tcW w:w="1870" w:type="dxa"/>
          </w:tcPr>
          <w:p w14:paraId="1A4A9A88" w14:textId="77777777" w:rsidR="00B66148" w:rsidRDefault="00B66148" w:rsidP="00B66148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Vrijeme</w:t>
            </w:r>
          </w:p>
        </w:tc>
        <w:tc>
          <w:tcPr>
            <w:tcW w:w="1870" w:type="dxa"/>
          </w:tcPr>
          <w:p w14:paraId="3B171E2F" w14:textId="77777777" w:rsidR="00B66148" w:rsidRDefault="00B66148" w:rsidP="00B66148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Mjesto</w:t>
            </w:r>
          </w:p>
        </w:tc>
        <w:tc>
          <w:tcPr>
            <w:tcW w:w="1870" w:type="dxa"/>
          </w:tcPr>
          <w:p w14:paraId="00EDD58F" w14:textId="77777777" w:rsidR="00B66148" w:rsidRDefault="00B66148" w:rsidP="00B66148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Nazočni</w:t>
            </w:r>
          </w:p>
        </w:tc>
        <w:tc>
          <w:tcPr>
            <w:tcW w:w="1870" w:type="dxa"/>
          </w:tcPr>
          <w:p w14:paraId="3F267251" w14:textId="77777777" w:rsidR="00B66148" w:rsidRDefault="00B66148" w:rsidP="00B66148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Zaključci</w:t>
            </w:r>
          </w:p>
        </w:tc>
      </w:tr>
      <w:tr w:rsidR="00B66148" w14:paraId="52F42CBC" w14:textId="77777777" w:rsidTr="00B66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C8B8A6E" w14:textId="77777777" w:rsidR="00B66148" w:rsidRDefault="00B66148" w:rsidP="00B66148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17.10.2024.</w:t>
            </w:r>
          </w:p>
        </w:tc>
        <w:tc>
          <w:tcPr>
            <w:tcW w:w="1870" w:type="dxa"/>
          </w:tcPr>
          <w:p w14:paraId="004A605A" w14:textId="77777777" w:rsidR="00B66148" w:rsidRDefault="00B66148" w:rsidP="00B6614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13:00</w:t>
            </w:r>
          </w:p>
        </w:tc>
        <w:tc>
          <w:tcPr>
            <w:tcW w:w="1870" w:type="dxa"/>
          </w:tcPr>
          <w:p w14:paraId="405F0DA0" w14:textId="77777777" w:rsidR="00B66148" w:rsidRDefault="00B66148" w:rsidP="00B6614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FER, A105</w:t>
            </w:r>
          </w:p>
        </w:tc>
        <w:tc>
          <w:tcPr>
            <w:tcW w:w="1870" w:type="dxa"/>
          </w:tcPr>
          <w:p w14:paraId="199A7E0F" w14:textId="77777777" w:rsidR="00B66148" w:rsidRDefault="00B66148" w:rsidP="00B6614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Bartol Hrg, Daniel Hofman</w:t>
            </w:r>
          </w:p>
        </w:tc>
        <w:tc>
          <w:tcPr>
            <w:tcW w:w="1870" w:type="dxa"/>
          </w:tcPr>
          <w:p w14:paraId="56E2B986" w14:textId="77777777" w:rsidR="00B66148" w:rsidRDefault="00B66148" w:rsidP="00B6614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dogovorena tema</w:t>
            </w:r>
          </w:p>
        </w:tc>
      </w:tr>
      <w:tr w:rsidR="008B4A5F" w14:paraId="3597E34F" w14:textId="77777777" w:rsidTr="00B66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650714" w14:textId="7804EF6C" w:rsidR="008B4A5F" w:rsidRDefault="008B4A5F" w:rsidP="008B4A5F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17.12.2024.</w:t>
            </w:r>
          </w:p>
        </w:tc>
        <w:tc>
          <w:tcPr>
            <w:tcW w:w="1870" w:type="dxa"/>
          </w:tcPr>
          <w:p w14:paraId="4ACD81DA" w14:textId="5F56B7C3" w:rsidR="008B4A5F" w:rsidRDefault="008B4A5F" w:rsidP="008B4A5F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13:30</w:t>
            </w:r>
          </w:p>
        </w:tc>
        <w:tc>
          <w:tcPr>
            <w:tcW w:w="1870" w:type="dxa"/>
          </w:tcPr>
          <w:p w14:paraId="48FB5E23" w14:textId="4B6978A8" w:rsidR="008B4A5F" w:rsidRDefault="008B4A5F" w:rsidP="008B4A5F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FER, A105</w:t>
            </w:r>
          </w:p>
        </w:tc>
        <w:tc>
          <w:tcPr>
            <w:tcW w:w="1870" w:type="dxa"/>
          </w:tcPr>
          <w:p w14:paraId="6E574BAA" w14:textId="2D76320B" w:rsidR="008B4A5F" w:rsidRDefault="008B4A5F" w:rsidP="008B4A5F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Bartol Hrg, Daniel Hofman</w:t>
            </w:r>
          </w:p>
        </w:tc>
        <w:tc>
          <w:tcPr>
            <w:tcW w:w="1870" w:type="dxa"/>
          </w:tcPr>
          <w:p w14:paraId="25FEA8A1" w14:textId="7A6B31DC" w:rsidR="008B4A5F" w:rsidRDefault="008B4A5F" w:rsidP="008B4A5F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dogovorene stvari u vezi s implementacijom hufmana</w:t>
            </w:r>
          </w:p>
        </w:tc>
      </w:tr>
      <w:tr w:rsidR="008B4A5F" w14:paraId="03A4C282" w14:textId="77777777" w:rsidTr="00B66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EF817BB" w14:textId="77777777" w:rsidR="008B4A5F" w:rsidRDefault="008B4A5F" w:rsidP="008B4A5F">
            <w:pPr>
              <w:pStyle w:val="BodyText"/>
              <w:ind w:left="0"/>
              <w:rPr>
                <w:lang w:val="hr-HR"/>
              </w:rPr>
            </w:pPr>
          </w:p>
        </w:tc>
        <w:tc>
          <w:tcPr>
            <w:tcW w:w="1870" w:type="dxa"/>
          </w:tcPr>
          <w:p w14:paraId="2EB32618" w14:textId="77777777" w:rsidR="008B4A5F" w:rsidRDefault="008B4A5F" w:rsidP="008B4A5F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  <w:tc>
          <w:tcPr>
            <w:tcW w:w="1870" w:type="dxa"/>
          </w:tcPr>
          <w:p w14:paraId="29C9334C" w14:textId="77777777" w:rsidR="008B4A5F" w:rsidRDefault="008B4A5F" w:rsidP="008B4A5F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  <w:tc>
          <w:tcPr>
            <w:tcW w:w="1870" w:type="dxa"/>
          </w:tcPr>
          <w:p w14:paraId="26C1B683" w14:textId="7D64CFD6" w:rsidR="008B4A5F" w:rsidRDefault="008B4A5F" w:rsidP="008B4A5F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  <w:tc>
          <w:tcPr>
            <w:tcW w:w="1870" w:type="dxa"/>
          </w:tcPr>
          <w:p w14:paraId="70839980" w14:textId="77777777" w:rsidR="008B4A5F" w:rsidRDefault="008B4A5F" w:rsidP="008B4A5F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8B4A5F" w14:paraId="07D10F27" w14:textId="77777777" w:rsidTr="00B66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2C6A434" w14:textId="77777777" w:rsidR="008B4A5F" w:rsidRDefault="008B4A5F" w:rsidP="008B4A5F">
            <w:pPr>
              <w:pStyle w:val="BodyText"/>
              <w:ind w:left="0"/>
              <w:rPr>
                <w:lang w:val="hr-HR"/>
              </w:rPr>
            </w:pPr>
          </w:p>
        </w:tc>
        <w:tc>
          <w:tcPr>
            <w:tcW w:w="1870" w:type="dxa"/>
          </w:tcPr>
          <w:p w14:paraId="79965AD2" w14:textId="77777777" w:rsidR="008B4A5F" w:rsidRDefault="008B4A5F" w:rsidP="008B4A5F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  <w:tc>
          <w:tcPr>
            <w:tcW w:w="1870" w:type="dxa"/>
          </w:tcPr>
          <w:p w14:paraId="182714C4" w14:textId="77777777" w:rsidR="008B4A5F" w:rsidRDefault="008B4A5F" w:rsidP="008B4A5F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  <w:tc>
          <w:tcPr>
            <w:tcW w:w="1870" w:type="dxa"/>
          </w:tcPr>
          <w:p w14:paraId="2E545B07" w14:textId="77777777" w:rsidR="008B4A5F" w:rsidRDefault="008B4A5F" w:rsidP="008B4A5F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  <w:tc>
          <w:tcPr>
            <w:tcW w:w="1870" w:type="dxa"/>
          </w:tcPr>
          <w:p w14:paraId="7534DB61" w14:textId="77777777" w:rsidR="008B4A5F" w:rsidRDefault="008B4A5F" w:rsidP="008B4A5F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8B4A5F" w14:paraId="42C10B71" w14:textId="77777777" w:rsidTr="00B66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3F08D5" w14:textId="77777777" w:rsidR="008B4A5F" w:rsidRDefault="008B4A5F" w:rsidP="008B4A5F">
            <w:pPr>
              <w:pStyle w:val="BodyText"/>
              <w:ind w:left="0"/>
              <w:rPr>
                <w:lang w:val="hr-HR"/>
              </w:rPr>
            </w:pPr>
          </w:p>
        </w:tc>
        <w:tc>
          <w:tcPr>
            <w:tcW w:w="1870" w:type="dxa"/>
          </w:tcPr>
          <w:p w14:paraId="5F42C006" w14:textId="77777777" w:rsidR="008B4A5F" w:rsidRDefault="008B4A5F" w:rsidP="008B4A5F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  <w:tc>
          <w:tcPr>
            <w:tcW w:w="1870" w:type="dxa"/>
          </w:tcPr>
          <w:p w14:paraId="1ECD8EB5" w14:textId="77777777" w:rsidR="008B4A5F" w:rsidRDefault="008B4A5F" w:rsidP="008B4A5F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  <w:tc>
          <w:tcPr>
            <w:tcW w:w="1870" w:type="dxa"/>
          </w:tcPr>
          <w:p w14:paraId="4EE87824" w14:textId="77777777" w:rsidR="008B4A5F" w:rsidRDefault="008B4A5F" w:rsidP="008B4A5F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  <w:tc>
          <w:tcPr>
            <w:tcW w:w="1870" w:type="dxa"/>
          </w:tcPr>
          <w:p w14:paraId="4755D45F" w14:textId="77777777" w:rsidR="008B4A5F" w:rsidRDefault="008B4A5F" w:rsidP="008B4A5F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</w:tbl>
    <w:p w14:paraId="02E0BA1B" w14:textId="77777777" w:rsidR="00B66148" w:rsidRPr="00B66148" w:rsidRDefault="00B66148" w:rsidP="00B66148">
      <w:pPr>
        <w:pStyle w:val="BodyText"/>
        <w:rPr>
          <w:lang w:val="hr-HR"/>
        </w:rPr>
      </w:pPr>
    </w:p>
    <w:p w14:paraId="02505F4D" w14:textId="77777777" w:rsidR="00C601D9" w:rsidRDefault="00C601D9" w:rsidP="00C601D9">
      <w:pPr>
        <w:pStyle w:val="BodyText"/>
        <w:keepLines w:val="0"/>
        <w:rPr>
          <w:lang w:val="hr-HR"/>
        </w:rPr>
      </w:pPr>
    </w:p>
    <w:p w14:paraId="6064B702" w14:textId="77777777" w:rsidR="00C601D9" w:rsidRDefault="00C601D9" w:rsidP="00C601D9">
      <w:pPr>
        <w:pStyle w:val="BodyText"/>
        <w:keepLines w:val="0"/>
        <w:rPr>
          <w:lang w:val="hr-HR"/>
        </w:rPr>
      </w:pPr>
    </w:p>
    <w:p w14:paraId="12CDB4BF" w14:textId="77777777" w:rsidR="00C601D9" w:rsidRPr="00C601D9" w:rsidRDefault="00C601D9" w:rsidP="00C601D9">
      <w:pPr>
        <w:pStyle w:val="BodyText"/>
        <w:keepLines w:val="0"/>
        <w:rPr>
          <w:lang w:val="hr-HR"/>
        </w:rPr>
      </w:pPr>
    </w:p>
    <w:p w14:paraId="789BBA3B" w14:textId="77777777" w:rsidR="00C601D9" w:rsidRDefault="00C601D9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0A6603" w:rsidRPr="006D00C5" w14:paraId="00A86EEA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09446824" w14:textId="77777777" w:rsidR="000A6603" w:rsidRPr="00132ADA" w:rsidRDefault="00C601D9" w:rsidP="00DE4D1A">
            <w:pPr>
              <w:pStyle w:val="Header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lastRenderedPageBreak/>
              <w:br w:type="page"/>
            </w:r>
            <w:r>
              <w:rPr>
                <w:lang w:val="hr-HR"/>
              </w:rPr>
              <w:br w:type="page"/>
            </w:r>
            <w:r>
              <w:rPr>
                <w:lang w:val="hr-HR"/>
              </w:rPr>
              <w:br w:type="page"/>
            </w:r>
            <w:r>
              <w:br w:type="page"/>
            </w:r>
            <w:r>
              <w:br w:type="page"/>
            </w:r>
            <w:r w:rsidR="000A6603">
              <w:rPr>
                <w:b/>
                <w:lang w:val="hr-HR"/>
              </w:rPr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205BE68D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</w:p>
        </w:tc>
      </w:tr>
      <w:tr w:rsidR="000A6603" w:rsidRPr="006D00C5" w14:paraId="3DB31D9D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8B3C99E" w14:textId="77777777" w:rsidR="000A6603" w:rsidRDefault="00B66148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Bartol Hrg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44A9E9A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</w:tbl>
    <w:p w14:paraId="1B83D532" w14:textId="77777777" w:rsidR="000A6603" w:rsidRPr="000A6603" w:rsidRDefault="000A6603" w:rsidP="000A6603">
      <w:pPr>
        <w:pStyle w:val="BodyText"/>
        <w:rPr>
          <w:lang w:val="hr-HR"/>
        </w:rPr>
      </w:pPr>
    </w:p>
    <w:p w14:paraId="2B96ABBE" w14:textId="77777777" w:rsidR="00E119AF" w:rsidRPr="006D00C5" w:rsidRDefault="00E119AF" w:rsidP="00033D01">
      <w:pPr>
        <w:rPr>
          <w:lang w:val="hr-HR"/>
        </w:rPr>
      </w:pPr>
    </w:p>
    <w:p w14:paraId="4E4763ED" w14:textId="77777777" w:rsidR="00BD4729" w:rsidRDefault="00BD4729" w:rsidP="000A6603">
      <w:pPr>
        <w:pStyle w:val="Header"/>
        <w:spacing w:before="120" w:after="120"/>
        <w:rPr>
          <w:b/>
          <w:lang w:val="hr-HR"/>
        </w:rPr>
        <w:sectPr w:rsidR="00BD4729" w:rsidSect="00DE4D1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 w14:paraId="58BBB47D" w14:textId="77777777"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3D15503" w14:textId="77777777" w:rsidR="00E119AF" w:rsidRPr="006D00C5" w:rsidRDefault="00BD4729" w:rsidP="00154FCD">
            <w:pPr>
              <w:pStyle w:val="Header"/>
              <w:keepNext/>
              <w:keepLines/>
              <w:spacing w:before="120" w:after="120"/>
              <w:rPr>
                <w:b/>
                <w:lang w:val="hr-HR"/>
              </w:rPr>
            </w:pPr>
            <w:r>
              <w:rPr>
                <w:b/>
                <w:lang w:val="hr-HR"/>
              </w:rPr>
              <w:t>Odobrio</w:t>
            </w:r>
            <w:r w:rsidR="000A6603">
              <w:rPr>
                <w:b/>
                <w:lang w:val="hr-HR"/>
              </w:rPr>
              <w:t>(potpisuje nastavnik)</w:t>
            </w:r>
            <w:r w:rsidR="00E119AF" w:rsidRPr="006D00C5">
              <w:rPr>
                <w:b/>
                <w:lang w:val="hr-HR"/>
              </w:rPr>
              <w:t>:</w:t>
            </w:r>
          </w:p>
          <w:p w14:paraId="30B72CBB" w14:textId="77777777" w:rsidR="00E119AF" w:rsidRPr="006D00C5" w:rsidRDefault="00C4751E" w:rsidP="006D00C5">
            <w:pPr>
              <w:pStyle w:val="Header"/>
              <w:spacing w:before="120" w:after="120"/>
              <w:rPr>
                <w:b/>
                <w:lang w:val="hr-HR"/>
              </w:rPr>
            </w:pPr>
            <w:r w:rsidRPr="00C4751E">
              <w:rPr>
                <w:lang w:val="hr-HR"/>
              </w:rPr>
              <w:t>izv. prof. dr. sc. Daniel Hofman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E3BD733" w14:textId="77777777" w:rsidR="00E119AF" w:rsidRPr="006D00C5" w:rsidRDefault="00E119AF" w:rsidP="006D00C5">
            <w:pPr>
              <w:pStyle w:val="Header"/>
              <w:spacing w:before="120" w:after="120"/>
              <w:rPr>
                <w:b/>
                <w:lang w:val="hr-HR"/>
              </w:rPr>
            </w:pPr>
          </w:p>
        </w:tc>
      </w:tr>
    </w:tbl>
    <w:p w14:paraId="34080E15" w14:textId="77777777" w:rsidR="00BD4729" w:rsidRDefault="00BD4729" w:rsidP="006D00C5">
      <w:pPr>
        <w:pStyle w:val="Header"/>
        <w:spacing w:before="120" w:after="120"/>
        <w:rPr>
          <w:lang w:val="hr-HR"/>
        </w:rPr>
        <w:sectPr w:rsidR="00BD4729" w:rsidSect="00BD472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 w14:paraId="19AE3239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3410F9F8" w14:textId="77777777" w:rsidR="00E119AF" w:rsidRPr="006D00C5" w:rsidRDefault="00E119AF" w:rsidP="006D00C5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A527DBB" w14:textId="77777777" w:rsidR="00E119AF" w:rsidRPr="006D00C5" w:rsidRDefault="00416E61" w:rsidP="006D00C5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Potpis</w:t>
            </w:r>
            <w:r w:rsidR="00E119AF" w:rsidRPr="006D00C5">
              <w:rPr>
                <w:lang w:val="hr-HR"/>
              </w:rPr>
              <w:t>: ____________</w:t>
            </w:r>
          </w:p>
        </w:tc>
      </w:tr>
    </w:tbl>
    <w:p w14:paraId="4AC96C87" w14:textId="77777777" w:rsidR="00904D7F" w:rsidRDefault="00904D7F" w:rsidP="00033D01">
      <w:pPr>
        <w:rPr>
          <w:lang w:val="hr-HR"/>
        </w:rPr>
      </w:pPr>
    </w:p>
    <w:p w14:paraId="2C555D3F" w14:textId="77777777" w:rsidR="00904D7F" w:rsidRDefault="00904D7F" w:rsidP="00033D01">
      <w:pPr>
        <w:rPr>
          <w:lang w:val="hr-HR"/>
        </w:rPr>
      </w:pPr>
    </w:p>
    <w:sectPr w:rsidR="00904D7F" w:rsidSect="00BD4729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C9822" w14:textId="77777777" w:rsidR="00FD28A4" w:rsidRDefault="00FD28A4">
      <w:r>
        <w:separator/>
      </w:r>
    </w:p>
  </w:endnote>
  <w:endnote w:type="continuationSeparator" w:id="0">
    <w:p w14:paraId="63BDD211" w14:textId="77777777" w:rsidR="00FD28A4" w:rsidRDefault="00FD2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587F" w:rsidRPr="00DF3B4B" w14:paraId="7152505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AF7BF7" w14:textId="77777777" w:rsidR="00F5587F" w:rsidRPr="00DF3B4B" w:rsidRDefault="00F5587F">
          <w:pPr>
            <w:ind w:right="360"/>
            <w:rPr>
              <w:lang w:val="hr-HR"/>
            </w:rPr>
          </w:pPr>
          <w:r>
            <w:rPr>
              <w:lang w:val="hr-HR"/>
            </w:rPr>
            <w:t>FER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337352" w14:textId="098F9D18" w:rsidR="00F5587F" w:rsidRPr="00DF3B4B" w:rsidRDefault="00F5587F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015C97">
            <w:rPr>
              <w:noProof/>
              <w:lang w:val="hr-HR"/>
            </w:rPr>
            <w:t>2025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DBDA4B" w14:textId="77777777" w:rsidR="00F5587F" w:rsidRPr="00DF3B4B" w:rsidRDefault="00F5587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14:paraId="7DE1761E" w14:textId="77777777" w:rsidR="00F5587F" w:rsidRDefault="00F55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30B7E" w14:textId="77777777" w:rsidR="00FD28A4" w:rsidRDefault="00FD28A4">
      <w:r>
        <w:separator/>
      </w:r>
    </w:p>
  </w:footnote>
  <w:footnote w:type="continuationSeparator" w:id="0">
    <w:p w14:paraId="66B3A23A" w14:textId="77777777" w:rsidR="00FD28A4" w:rsidRDefault="00FD2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587F" w14:paraId="3FDDC126" w14:textId="77777777">
      <w:tc>
        <w:tcPr>
          <w:tcW w:w="6379" w:type="dxa"/>
        </w:tcPr>
        <w:p w14:paraId="4EECD5FD" w14:textId="77777777" w:rsidR="00F5587F" w:rsidRPr="00DF3B4B" w:rsidRDefault="000447DB">
          <w:pPr>
            <w:rPr>
              <w:lang w:val="hr-HR"/>
            </w:rPr>
          </w:pPr>
          <w:r>
            <w:rPr>
              <w:lang w:val="hr-HR"/>
            </w:rPr>
            <w:t>Implementacija JPEG algoritma na GPU</w:t>
          </w:r>
        </w:p>
      </w:tc>
      <w:tc>
        <w:tcPr>
          <w:tcW w:w="3179" w:type="dxa"/>
        </w:tcPr>
        <w:p w14:paraId="6EDA1829" w14:textId="1CC4BD94" w:rsidR="00F5587F" w:rsidRPr="00DF3B4B" w:rsidRDefault="00F5587F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</w:t>
          </w:r>
          <w:r w:rsidR="000447DB">
            <w:rPr>
              <w:lang w:val="hr-HR"/>
            </w:rPr>
            <w:t>1.</w:t>
          </w:r>
          <w:r w:rsidR="00593D60">
            <w:rPr>
              <w:lang w:val="hr-HR"/>
            </w:rPr>
            <w:t>7</w:t>
          </w:r>
        </w:p>
      </w:tc>
    </w:tr>
    <w:tr w:rsidR="00F5587F" w14:paraId="60350D3C" w14:textId="77777777">
      <w:tc>
        <w:tcPr>
          <w:tcW w:w="6379" w:type="dxa"/>
        </w:tcPr>
        <w:p w14:paraId="3947AA25" w14:textId="77777777" w:rsidR="00F5587F" w:rsidRPr="00DF3B4B" w:rsidRDefault="00F5587F">
          <w:pPr>
            <w:rPr>
              <w:lang w:val="hr-HR"/>
            </w:rPr>
          </w:pPr>
          <w:r>
            <w:rPr>
              <w:lang w:val="hr-HR"/>
            </w:rPr>
            <w:t>Projektna dokumentacija</w:t>
          </w:r>
        </w:p>
      </w:tc>
      <w:tc>
        <w:tcPr>
          <w:tcW w:w="3179" w:type="dxa"/>
        </w:tcPr>
        <w:p w14:paraId="0D571108" w14:textId="2EF0A7DD" w:rsidR="00F5587F" w:rsidRPr="00DF3B4B" w:rsidRDefault="00F5587F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</w:t>
          </w:r>
          <w:r w:rsidR="00593D60">
            <w:rPr>
              <w:lang w:val="hr-HR"/>
            </w:rPr>
            <w:t>27</w:t>
          </w:r>
          <w:r w:rsidR="000447DB">
            <w:rPr>
              <w:lang w:val="hr-HR"/>
            </w:rPr>
            <w:t>/</w:t>
          </w:r>
          <w:r w:rsidR="00593D60">
            <w:rPr>
              <w:lang w:val="hr-HR"/>
            </w:rPr>
            <w:t>01</w:t>
          </w:r>
          <w:r w:rsidR="000447DB">
            <w:rPr>
              <w:lang w:val="hr-HR"/>
            </w:rPr>
            <w:t>/2</w:t>
          </w:r>
          <w:r w:rsidR="00593D60">
            <w:rPr>
              <w:lang w:val="hr-HR"/>
            </w:rPr>
            <w:t>5</w:t>
          </w:r>
        </w:p>
      </w:tc>
    </w:tr>
  </w:tbl>
  <w:p w14:paraId="6E49B2E0" w14:textId="77777777" w:rsidR="00F5587F" w:rsidRDefault="00F55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AB232A"/>
    <w:multiLevelType w:val="hybridMultilevel"/>
    <w:tmpl w:val="B2CEF9C2"/>
    <w:lvl w:ilvl="0" w:tplc="52621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7E64192C"/>
    <w:multiLevelType w:val="hybridMultilevel"/>
    <w:tmpl w:val="B39ACBFC"/>
    <w:lvl w:ilvl="0" w:tplc="EB90BAB6">
      <w:start w:val="1"/>
      <w:numFmt w:val="decimal"/>
      <w:lvlText w:val="%1. Faza: 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8709014">
    <w:abstractNumId w:val="0"/>
  </w:num>
  <w:num w:numId="2" w16cid:durableId="868878947">
    <w:abstractNumId w:val="6"/>
  </w:num>
  <w:num w:numId="3" w16cid:durableId="812329553">
    <w:abstractNumId w:val="3"/>
  </w:num>
  <w:num w:numId="4" w16cid:durableId="756751263">
    <w:abstractNumId w:val="1"/>
  </w:num>
  <w:num w:numId="5" w16cid:durableId="1514690501">
    <w:abstractNumId w:val="4"/>
  </w:num>
  <w:num w:numId="6" w16cid:durableId="1823421267">
    <w:abstractNumId w:val="5"/>
  </w:num>
  <w:num w:numId="7" w16cid:durableId="1077287437">
    <w:abstractNumId w:val="7"/>
  </w:num>
  <w:num w:numId="8" w16cid:durableId="2050252806">
    <w:abstractNumId w:val="8"/>
  </w:num>
  <w:num w:numId="9" w16cid:durableId="625042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D7"/>
    <w:rsid w:val="000025C6"/>
    <w:rsid w:val="00015C97"/>
    <w:rsid w:val="00033D01"/>
    <w:rsid w:val="000419A8"/>
    <w:rsid w:val="000447DB"/>
    <w:rsid w:val="00044CED"/>
    <w:rsid w:val="000A2851"/>
    <w:rsid w:val="000A6603"/>
    <w:rsid w:val="000B6C16"/>
    <w:rsid w:val="000E79E7"/>
    <w:rsid w:val="000F5C98"/>
    <w:rsid w:val="001042FA"/>
    <w:rsid w:val="001114D4"/>
    <w:rsid w:val="00130B16"/>
    <w:rsid w:val="00144939"/>
    <w:rsid w:val="00154FCD"/>
    <w:rsid w:val="0015703B"/>
    <w:rsid w:val="001E3F6D"/>
    <w:rsid w:val="00230E52"/>
    <w:rsid w:val="00241B5C"/>
    <w:rsid w:val="002F0495"/>
    <w:rsid w:val="002F43D6"/>
    <w:rsid w:val="0033503A"/>
    <w:rsid w:val="00337913"/>
    <w:rsid w:val="00341C2E"/>
    <w:rsid w:val="00342FA5"/>
    <w:rsid w:val="00392C28"/>
    <w:rsid w:val="00393874"/>
    <w:rsid w:val="0039618E"/>
    <w:rsid w:val="00397B8C"/>
    <w:rsid w:val="003C6278"/>
    <w:rsid w:val="003E77D0"/>
    <w:rsid w:val="003F5493"/>
    <w:rsid w:val="00403B3D"/>
    <w:rsid w:val="004106DB"/>
    <w:rsid w:val="00416E61"/>
    <w:rsid w:val="00491A4E"/>
    <w:rsid w:val="004B7C79"/>
    <w:rsid w:val="004D0BEF"/>
    <w:rsid w:val="004E5140"/>
    <w:rsid w:val="004F0525"/>
    <w:rsid w:val="0055086F"/>
    <w:rsid w:val="00552603"/>
    <w:rsid w:val="00593D60"/>
    <w:rsid w:val="005A444C"/>
    <w:rsid w:val="005B610D"/>
    <w:rsid w:val="005F1CE1"/>
    <w:rsid w:val="00610D11"/>
    <w:rsid w:val="006417E6"/>
    <w:rsid w:val="00693BBE"/>
    <w:rsid w:val="00697C4F"/>
    <w:rsid w:val="006C6089"/>
    <w:rsid w:val="006D00C5"/>
    <w:rsid w:val="006D42F1"/>
    <w:rsid w:val="006E238A"/>
    <w:rsid w:val="00711ED3"/>
    <w:rsid w:val="00733A5F"/>
    <w:rsid w:val="0073741F"/>
    <w:rsid w:val="00785F38"/>
    <w:rsid w:val="0078753B"/>
    <w:rsid w:val="007A0D92"/>
    <w:rsid w:val="007E52CC"/>
    <w:rsid w:val="007F1570"/>
    <w:rsid w:val="007F6785"/>
    <w:rsid w:val="007F7A84"/>
    <w:rsid w:val="00811573"/>
    <w:rsid w:val="0083025B"/>
    <w:rsid w:val="008A7E91"/>
    <w:rsid w:val="008B4A5F"/>
    <w:rsid w:val="00904D7F"/>
    <w:rsid w:val="009B5275"/>
    <w:rsid w:val="009F5B9E"/>
    <w:rsid w:val="00A47FBB"/>
    <w:rsid w:val="00A54FA1"/>
    <w:rsid w:val="00A722D2"/>
    <w:rsid w:val="00A82B53"/>
    <w:rsid w:val="00AA0552"/>
    <w:rsid w:val="00AE6707"/>
    <w:rsid w:val="00B22290"/>
    <w:rsid w:val="00B26D8A"/>
    <w:rsid w:val="00B45CFD"/>
    <w:rsid w:val="00B66148"/>
    <w:rsid w:val="00B73EC2"/>
    <w:rsid w:val="00B8126E"/>
    <w:rsid w:val="00B946AE"/>
    <w:rsid w:val="00BA16D7"/>
    <w:rsid w:val="00BB0DA6"/>
    <w:rsid w:val="00BD4729"/>
    <w:rsid w:val="00C45FDE"/>
    <w:rsid w:val="00C4751E"/>
    <w:rsid w:val="00C601D9"/>
    <w:rsid w:val="00C74132"/>
    <w:rsid w:val="00C76B12"/>
    <w:rsid w:val="00CA55AA"/>
    <w:rsid w:val="00CF41BE"/>
    <w:rsid w:val="00D17DF5"/>
    <w:rsid w:val="00D309A5"/>
    <w:rsid w:val="00D431B3"/>
    <w:rsid w:val="00D46B82"/>
    <w:rsid w:val="00D63393"/>
    <w:rsid w:val="00DE373E"/>
    <w:rsid w:val="00DE4D1A"/>
    <w:rsid w:val="00DF3B4B"/>
    <w:rsid w:val="00E00BD9"/>
    <w:rsid w:val="00E119AF"/>
    <w:rsid w:val="00E24157"/>
    <w:rsid w:val="00E64B58"/>
    <w:rsid w:val="00ED59D3"/>
    <w:rsid w:val="00EE70A8"/>
    <w:rsid w:val="00EF3BD8"/>
    <w:rsid w:val="00EF5DB2"/>
    <w:rsid w:val="00F141DC"/>
    <w:rsid w:val="00F32D2C"/>
    <w:rsid w:val="00F36CE6"/>
    <w:rsid w:val="00F54CAC"/>
    <w:rsid w:val="00F5587F"/>
    <w:rsid w:val="00F96AD6"/>
    <w:rsid w:val="00FA49C7"/>
    <w:rsid w:val="00FC64FB"/>
    <w:rsid w:val="00FD28A4"/>
    <w:rsid w:val="00FD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7BDA64"/>
  <w15:chartTrackingRefBased/>
  <w15:docId w15:val="{BFEDA0E7-44A2-4CB9-A9E7-2F462270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D00C5"/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64B5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4106DB"/>
    <w:rPr>
      <w:lang w:val="en-US" w:eastAsia="en-US"/>
    </w:rPr>
  </w:style>
  <w:style w:type="table" w:styleId="GridTable1Light">
    <w:name w:val="Grid Table 1 Light"/>
    <w:basedOn w:val="TableNormal"/>
    <w:uiPriority w:val="46"/>
    <w:rsid w:val="00B6614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edhini/Parallel-Image-Compress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eam-charls/char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ersonal\nastava\projekt\Doc\Plan%20Projekt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B9094-73B8-4E4E-886E-085DEF323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Projekta.dotx</Template>
  <TotalTime>44</TotalTime>
  <Pages>1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Case</vt:lpstr>
    </vt:vector>
  </TitlesOfParts>
  <Company>&lt;Company Name&gt;</Company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Korisnik</dc:creator>
  <cp:keywords/>
  <dc:description/>
  <cp:lastModifiedBy>Bartol Hrg</cp:lastModifiedBy>
  <cp:revision>6</cp:revision>
  <cp:lastPrinted>2025-01-31T22:20:00Z</cp:lastPrinted>
  <dcterms:created xsi:type="dcterms:W3CDTF">2024-11-17T12:36:00Z</dcterms:created>
  <dcterms:modified xsi:type="dcterms:W3CDTF">2025-01-31T23:05:00Z</dcterms:modified>
</cp:coreProperties>
</file>