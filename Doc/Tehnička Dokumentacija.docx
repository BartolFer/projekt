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4B171" w14:textId="7D44F75E" w:rsidR="00BB0DA6" w:rsidRPr="00DB6F87" w:rsidRDefault="00555AB0" w:rsidP="00033D01">
      <w:pPr>
        <w:pStyle w:val="Title"/>
        <w:jc w:val="right"/>
      </w:pPr>
      <w:bookmarkStart w:id="0" w:name="_Hlk189258371"/>
      <w:r w:rsidRPr="00DB6F87">
        <w:t>Implementacija JPEG algoritma na GPU</w:t>
      </w:r>
      <w:bookmarkEnd w:id="0"/>
    </w:p>
    <w:p w14:paraId="26C8215B" w14:textId="77777777" w:rsidR="00BB0DA6" w:rsidRPr="00DB6F87" w:rsidRDefault="00620B2D" w:rsidP="00033D01">
      <w:pPr>
        <w:pStyle w:val="Title"/>
        <w:jc w:val="right"/>
      </w:pPr>
      <w:r w:rsidRPr="00DB6F87">
        <w:t>Tehnička</w:t>
      </w:r>
      <w:r w:rsidR="00C74132" w:rsidRPr="00DB6F87">
        <w:t xml:space="preserve"> dokumentacija</w:t>
      </w:r>
    </w:p>
    <w:p w14:paraId="66B469B6" w14:textId="24B1AF93" w:rsidR="00620B2D" w:rsidRPr="00DB6F87" w:rsidRDefault="00620B2D" w:rsidP="00620B2D">
      <w:pPr>
        <w:pStyle w:val="Title"/>
        <w:jc w:val="right"/>
        <w:rPr>
          <w:sz w:val="28"/>
        </w:rPr>
      </w:pPr>
      <w:r w:rsidRPr="00DB6F87">
        <w:rPr>
          <w:sz w:val="28"/>
        </w:rPr>
        <w:t>Verzija 1.</w:t>
      </w:r>
      <w:r w:rsidR="00555AB0" w:rsidRPr="00DB6F87">
        <w:rPr>
          <w:sz w:val="28"/>
        </w:rPr>
        <w:t>1</w:t>
      </w:r>
    </w:p>
    <w:p w14:paraId="32485A29" w14:textId="77777777" w:rsidR="00620B2D" w:rsidRPr="00DB6F87" w:rsidRDefault="00620B2D" w:rsidP="00620B2D">
      <w:pPr>
        <w:pStyle w:val="Title"/>
        <w:jc w:val="right"/>
      </w:pPr>
    </w:p>
    <w:p w14:paraId="1CB7B814" w14:textId="77777777" w:rsidR="00620B2D" w:rsidRPr="00DB6F87" w:rsidRDefault="00620B2D" w:rsidP="00620B2D">
      <w:pPr>
        <w:pStyle w:val="Title"/>
        <w:jc w:val="right"/>
      </w:pPr>
    </w:p>
    <w:p w14:paraId="4F1DA14B" w14:textId="77777777" w:rsidR="00620B2D" w:rsidRPr="00DB6F87" w:rsidRDefault="00620B2D" w:rsidP="00620B2D">
      <w:pPr>
        <w:pStyle w:val="Title"/>
        <w:jc w:val="right"/>
      </w:pPr>
    </w:p>
    <w:p w14:paraId="3EC1A5C5" w14:textId="77777777" w:rsidR="00620B2D" w:rsidRPr="00DB6F87" w:rsidRDefault="00620B2D" w:rsidP="00620B2D">
      <w:pPr>
        <w:pStyle w:val="Title"/>
        <w:jc w:val="right"/>
      </w:pPr>
    </w:p>
    <w:p w14:paraId="78F999BD" w14:textId="396FD4B7" w:rsidR="00620B2D" w:rsidRPr="00DB6F87" w:rsidRDefault="00620B2D" w:rsidP="00555AB0">
      <w:pPr>
        <w:pStyle w:val="Title"/>
        <w:jc w:val="right"/>
        <w:rPr>
          <w:rFonts w:cs="Arial"/>
          <w:b w:val="0"/>
          <w:sz w:val="32"/>
          <w:szCs w:val="32"/>
        </w:rPr>
      </w:pPr>
      <w:r w:rsidRPr="00DB6F87">
        <w:rPr>
          <w:rFonts w:cs="Arial"/>
          <w:sz w:val="32"/>
          <w:szCs w:val="32"/>
        </w:rPr>
        <w:t xml:space="preserve">Studentski tim: </w:t>
      </w:r>
      <w:r w:rsidR="00555AB0" w:rsidRPr="00DB6F87">
        <w:rPr>
          <w:rFonts w:cs="Arial"/>
          <w:b w:val="0"/>
          <w:sz w:val="32"/>
          <w:szCs w:val="32"/>
        </w:rPr>
        <w:t>Bartol Hrg</w:t>
      </w:r>
    </w:p>
    <w:p w14:paraId="1A8BE35F" w14:textId="77777777" w:rsidR="00620B2D" w:rsidRPr="00DB6F87" w:rsidRDefault="00620B2D" w:rsidP="00620B2D">
      <w:pPr>
        <w:rPr>
          <w:rFonts w:ascii="Arial" w:hAnsi="Arial" w:cs="Arial"/>
          <w:sz w:val="32"/>
          <w:szCs w:val="32"/>
        </w:rPr>
      </w:pPr>
    </w:p>
    <w:p w14:paraId="039E62CC" w14:textId="6B112A60" w:rsidR="00BB0DA6" w:rsidRPr="00DB6F87" w:rsidRDefault="00620B2D" w:rsidP="00620B2D">
      <w:pPr>
        <w:pStyle w:val="Title"/>
        <w:jc w:val="right"/>
        <w:rPr>
          <w:sz w:val="32"/>
          <w:szCs w:val="32"/>
        </w:rPr>
      </w:pPr>
      <w:r w:rsidRPr="00DB6F87">
        <w:rPr>
          <w:rFonts w:cs="Arial"/>
          <w:sz w:val="32"/>
          <w:szCs w:val="32"/>
        </w:rPr>
        <w:t xml:space="preserve">Nastavnik: </w:t>
      </w:r>
      <w:r w:rsidR="00555AB0" w:rsidRPr="00DB6F87">
        <w:rPr>
          <w:rFonts w:cs="Arial"/>
          <w:b w:val="0"/>
          <w:sz w:val="32"/>
          <w:szCs w:val="32"/>
        </w:rPr>
        <w:t>Izv. prof. dr. sc. Daniel Hofman</w:t>
      </w:r>
    </w:p>
    <w:p w14:paraId="6E40D0D2" w14:textId="77777777" w:rsidR="00620B2D" w:rsidRPr="00DB6F87" w:rsidRDefault="00620B2D" w:rsidP="00033D01">
      <w:pPr>
        <w:pStyle w:val="Title"/>
        <w:jc w:val="right"/>
        <w:rPr>
          <w:sz w:val="28"/>
        </w:rPr>
      </w:pPr>
    </w:p>
    <w:p w14:paraId="479808A4" w14:textId="77777777" w:rsidR="00620B2D" w:rsidRPr="00DB6F87" w:rsidRDefault="00620B2D" w:rsidP="00033D01">
      <w:pPr>
        <w:pStyle w:val="Title"/>
        <w:jc w:val="right"/>
        <w:rPr>
          <w:sz w:val="28"/>
        </w:rPr>
      </w:pPr>
    </w:p>
    <w:p w14:paraId="2E905B43" w14:textId="77777777" w:rsidR="00620B2D" w:rsidRPr="00DB6F87" w:rsidRDefault="00620B2D" w:rsidP="00033D01">
      <w:pPr>
        <w:pStyle w:val="Title"/>
        <w:jc w:val="right"/>
        <w:rPr>
          <w:sz w:val="28"/>
        </w:rPr>
      </w:pPr>
    </w:p>
    <w:p w14:paraId="7309F174" w14:textId="77777777" w:rsidR="00620B2D" w:rsidRPr="00DB6F87" w:rsidRDefault="00620B2D" w:rsidP="00033D01">
      <w:pPr>
        <w:pStyle w:val="Title"/>
        <w:jc w:val="right"/>
        <w:rPr>
          <w:sz w:val="28"/>
        </w:rPr>
      </w:pPr>
    </w:p>
    <w:p w14:paraId="5F80E05B" w14:textId="77777777" w:rsidR="00620B2D" w:rsidRPr="00DB6F87" w:rsidRDefault="00620B2D" w:rsidP="00033D01">
      <w:pPr>
        <w:pStyle w:val="Title"/>
        <w:jc w:val="right"/>
        <w:rPr>
          <w:sz w:val="28"/>
        </w:rPr>
      </w:pPr>
    </w:p>
    <w:p w14:paraId="6E2BEE94" w14:textId="77777777" w:rsidR="00620B2D" w:rsidRPr="00DB6F87" w:rsidRDefault="00620B2D" w:rsidP="00033D01">
      <w:pPr>
        <w:pStyle w:val="Title"/>
        <w:jc w:val="right"/>
        <w:rPr>
          <w:sz w:val="28"/>
        </w:rPr>
      </w:pPr>
    </w:p>
    <w:p w14:paraId="266C96B5" w14:textId="77777777" w:rsidR="00620B2D" w:rsidRPr="00DB6F87" w:rsidRDefault="00620B2D" w:rsidP="00033D01">
      <w:pPr>
        <w:pStyle w:val="Title"/>
        <w:jc w:val="right"/>
        <w:rPr>
          <w:sz w:val="28"/>
        </w:rPr>
      </w:pPr>
    </w:p>
    <w:p w14:paraId="2EDE69CF" w14:textId="77777777" w:rsidR="00620B2D" w:rsidRPr="00DB6F87" w:rsidRDefault="00620B2D" w:rsidP="00620B2D"/>
    <w:p w14:paraId="258DEBB0" w14:textId="77777777" w:rsidR="00DE4D1A" w:rsidRPr="00DB6F87" w:rsidRDefault="00DE4D1A" w:rsidP="00033D01">
      <w:pPr>
        <w:pStyle w:val="Title"/>
        <w:rPr>
          <w:sz w:val="28"/>
        </w:rPr>
        <w:sectPr w:rsidR="00DE4D1A" w:rsidRPr="00DB6F87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0978F56" w14:textId="77777777" w:rsidR="00BB0DA6" w:rsidRPr="00DB6F87" w:rsidRDefault="00D431B3" w:rsidP="00033D01">
      <w:pPr>
        <w:pStyle w:val="Title"/>
      </w:pPr>
      <w:r w:rsidRPr="00DB6F87">
        <w:lastRenderedPageBreak/>
        <w:t>Sadržaj</w:t>
      </w:r>
    </w:p>
    <w:p w14:paraId="6162AC42" w14:textId="4F3C76DC" w:rsidR="008D01D3" w:rsidRPr="00DB6F87" w:rsidRDefault="00BB0DA6">
      <w:pPr>
        <w:pStyle w:val="TOC1"/>
        <w:tabs>
          <w:tab w:val="left" w:pos="432"/>
        </w:tabs>
        <w:rPr>
          <w:sz w:val="24"/>
          <w:szCs w:val="24"/>
        </w:rPr>
      </w:pPr>
      <w:r w:rsidRPr="00DB6F87">
        <w:fldChar w:fldCharType="begin"/>
      </w:r>
      <w:r w:rsidRPr="00DB6F87">
        <w:instrText xml:space="preserve"> TOC \o "1-3" </w:instrText>
      </w:r>
      <w:r w:rsidRPr="00DB6F87">
        <w:fldChar w:fldCharType="separate"/>
      </w:r>
      <w:r w:rsidR="008D01D3" w:rsidRPr="00DB6F87">
        <w:t>1.</w:t>
      </w:r>
      <w:r w:rsidR="008D01D3" w:rsidRPr="00DB6F87">
        <w:rPr>
          <w:sz w:val="24"/>
          <w:szCs w:val="24"/>
        </w:rPr>
        <w:tab/>
      </w:r>
      <w:r w:rsidR="008D01D3" w:rsidRPr="00DB6F87">
        <w:t>Opis razvijenog proizvoda</w:t>
      </w:r>
      <w:r w:rsidR="008D01D3" w:rsidRPr="00DB6F87">
        <w:tab/>
      </w:r>
      <w:r w:rsidR="008D01D3" w:rsidRPr="00DB6F87">
        <w:fldChar w:fldCharType="begin"/>
      </w:r>
      <w:r w:rsidR="008D01D3" w:rsidRPr="00DB6F87">
        <w:instrText xml:space="preserve"> PAGEREF _Toc179183546 \h </w:instrText>
      </w:r>
      <w:r w:rsidR="008D01D3" w:rsidRPr="00DB6F87">
        <w:fldChar w:fldCharType="separate"/>
      </w:r>
      <w:r w:rsidR="000E61CB">
        <w:rPr>
          <w:noProof/>
        </w:rPr>
        <w:t>4</w:t>
      </w:r>
      <w:r w:rsidR="008D01D3" w:rsidRPr="00DB6F87">
        <w:fldChar w:fldCharType="end"/>
      </w:r>
    </w:p>
    <w:p w14:paraId="21774DE6" w14:textId="2ABF2546" w:rsidR="008D01D3" w:rsidRPr="00DB6F87" w:rsidRDefault="008D01D3">
      <w:pPr>
        <w:pStyle w:val="TOC1"/>
        <w:tabs>
          <w:tab w:val="left" w:pos="432"/>
        </w:tabs>
        <w:rPr>
          <w:sz w:val="24"/>
          <w:szCs w:val="24"/>
        </w:rPr>
      </w:pPr>
      <w:r w:rsidRPr="00DB6F87">
        <w:t>2.</w:t>
      </w:r>
      <w:r w:rsidRPr="00DB6F87">
        <w:rPr>
          <w:sz w:val="24"/>
          <w:szCs w:val="24"/>
        </w:rPr>
        <w:tab/>
      </w:r>
      <w:r w:rsidRPr="00DB6F87">
        <w:t>Tehničke značajke</w:t>
      </w:r>
      <w:r w:rsidRPr="00DB6F87">
        <w:tab/>
      </w:r>
      <w:r w:rsidRPr="00DB6F87">
        <w:fldChar w:fldCharType="begin"/>
      </w:r>
      <w:r w:rsidRPr="00DB6F87">
        <w:instrText xml:space="preserve"> PAGEREF _Toc179183547 \h </w:instrText>
      </w:r>
      <w:r w:rsidRPr="00DB6F87">
        <w:fldChar w:fldCharType="separate"/>
      </w:r>
      <w:r w:rsidR="000E61CB">
        <w:rPr>
          <w:noProof/>
        </w:rPr>
        <w:t>5</w:t>
      </w:r>
      <w:r w:rsidRPr="00DB6F87">
        <w:fldChar w:fldCharType="end"/>
      </w:r>
    </w:p>
    <w:p w14:paraId="78F435EF" w14:textId="2F9F363E" w:rsidR="008D01D3" w:rsidRPr="00DB6F87" w:rsidRDefault="008D01D3">
      <w:pPr>
        <w:pStyle w:val="TOC1"/>
        <w:tabs>
          <w:tab w:val="left" w:pos="432"/>
        </w:tabs>
        <w:rPr>
          <w:sz w:val="24"/>
          <w:szCs w:val="24"/>
        </w:rPr>
      </w:pPr>
      <w:r w:rsidRPr="00DB6F87">
        <w:t>3.</w:t>
      </w:r>
      <w:r w:rsidRPr="00DB6F87">
        <w:rPr>
          <w:sz w:val="24"/>
          <w:szCs w:val="24"/>
        </w:rPr>
        <w:tab/>
      </w:r>
      <w:r w:rsidRPr="00DB6F87">
        <w:t>Upute za korištenje</w:t>
      </w:r>
      <w:r w:rsidRPr="00DB6F87">
        <w:tab/>
      </w:r>
      <w:r w:rsidRPr="00DB6F87">
        <w:fldChar w:fldCharType="begin"/>
      </w:r>
      <w:r w:rsidRPr="00DB6F87">
        <w:instrText xml:space="preserve"> PAGEREF _Toc179183548 \h </w:instrText>
      </w:r>
      <w:r w:rsidRPr="00DB6F87">
        <w:fldChar w:fldCharType="separate"/>
      </w:r>
      <w:r w:rsidR="000E61CB">
        <w:rPr>
          <w:noProof/>
        </w:rPr>
        <w:t>6</w:t>
      </w:r>
      <w:r w:rsidRPr="00DB6F87">
        <w:fldChar w:fldCharType="end"/>
      </w:r>
    </w:p>
    <w:p w14:paraId="4BC619AB" w14:textId="752C4925" w:rsidR="008D01D3" w:rsidRPr="00DB6F87" w:rsidRDefault="008D01D3">
      <w:pPr>
        <w:pStyle w:val="TOC1"/>
        <w:tabs>
          <w:tab w:val="left" w:pos="432"/>
        </w:tabs>
        <w:rPr>
          <w:sz w:val="24"/>
          <w:szCs w:val="24"/>
        </w:rPr>
      </w:pPr>
      <w:r w:rsidRPr="00DB6F87">
        <w:t>4.</w:t>
      </w:r>
      <w:r w:rsidRPr="00DB6F87">
        <w:rPr>
          <w:sz w:val="24"/>
          <w:szCs w:val="24"/>
        </w:rPr>
        <w:tab/>
      </w:r>
      <w:r w:rsidRPr="00DB6F87">
        <w:t>Literatura</w:t>
      </w:r>
      <w:r w:rsidRPr="00DB6F87">
        <w:tab/>
      </w:r>
      <w:r w:rsidRPr="00DB6F87">
        <w:fldChar w:fldCharType="begin"/>
      </w:r>
      <w:r w:rsidRPr="00DB6F87">
        <w:instrText xml:space="preserve"> PAGEREF _Toc179183549 \h </w:instrText>
      </w:r>
      <w:r w:rsidRPr="00DB6F87">
        <w:fldChar w:fldCharType="separate"/>
      </w:r>
      <w:r w:rsidR="000E61CB">
        <w:rPr>
          <w:noProof/>
        </w:rPr>
        <w:t>7</w:t>
      </w:r>
      <w:r w:rsidRPr="00DB6F87">
        <w:fldChar w:fldCharType="end"/>
      </w:r>
    </w:p>
    <w:p w14:paraId="09D39B1A" w14:textId="77777777" w:rsidR="00BB0DA6" w:rsidRPr="00DB6F87" w:rsidRDefault="00BB0DA6" w:rsidP="00033D01">
      <w:pPr>
        <w:pStyle w:val="Title"/>
      </w:pPr>
      <w:r w:rsidRPr="00DB6F87">
        <w:fldChar w:fldCharType="end"/>
      </w:r>
      <w:r w:rsidRPr="00DB6F87">
        <w:br w:type="page"/>
      </w:r>
      <w:r w:rsidR="00620B2D" w:rsidRPr="00DB6F87">
        <w:lastRenderedPageBreak/>
        <w:t>Tehnička dokumentacija</w:t>
      </w:r>
    </w:p>
    <w:p w14:paraId="15F1F017" w14:textId="77777777" w:rsidR="00EF3BD8" w:rsidRPr="00DB6F87" w:rsidRDefault="00EF3BD8" w:rsidP="00960B9D">
      <w:pPr>
        <w:pStyle w:val="InfoBlue"/>
      </w:pPr>
    </w:p>
    <w:p w14:paraId="7D946C4E" w14:textId="77777777" w:rsidR="006E238A" w:rsidRPr="00DB6F87" w:rsidRDefault="006E238A" w:rsidP="00A10E2F">
      <w:pPr>
        <w:rPr>
          <w:b/>
          <w:bCs/>
          <w:i/>
          <w:iCs/>
          <w:color w:val="0000FF"/>
          <w:highlight w:val="yellow"/>
        </w:rPr>
      </w:pPr>
      <w:r w:rsidRPr="00DB6F87">
        <w:rPr>
          <w:b/>
          <w:bCs/>
          <w:i/>
          <w:iCs/>
          <w:color w:val="0000FF"/>
          <w:highlight w:val="yellow"/>
        </w:rPr>
        <w:t>Na koji način koristiti predložak?</w:t>
      </w:r>
    </w:p>
    <w:p w14:paraId="420BF741" w14:textId="77777777" w:rsidR="00EF3BD8" w:rsidRPr="00DB6F87" w:rsidRDefault="00EF3BD8" w:rsidP="00960B9D">
      <w:pPr>
        <w:pStyle w:val="InfoBlue"/>
        <w:rPr>
          <w:highlight w:val="yellow"/>
        </w:rPr>
      </w:pPr>
    </w:p>
    <w:p w14:paraId="60194976" w14:textId="77777777" w:rsidR="00A55A74" w:rsidRPr="00DB6F87" w:rsidRDefault="00A55A74" w:rsidP="00960B9D">
      <w:pPr>
        <w:pStyle w:val="InfoBlue"/>
        <w:rPr>
          <w:highlight w:val="yellow"/>
        </w:rPr>
      </w:pPr>
      <w:r w:rsidRPr="00DB6F87">
        <w:rPr>
          <w:highlight w:val="yellow"/>
        </w:rPr>
        <w:t xml:space="preserve">Dokument se po potrebi može prilagoditi potrebama pojedinog projekta promjenom predloženih naslova predloženih poglavlja, kao i eventualnim dodavanjem novih poglavlja i potpoglavlja. </w:t>
      </w:r>
    </w:p>
    <w:p w14:paraId="45240D55" w14:textId="77777777" w:rsidR="00A55A74" w:rsidRPr="00DB6F87" w:rsidRDefault="00A55A74" w:rsidP="00960B9D">
      <w:pPr>
        <w:pStyle w:val="InfoBlue"/>
        <w:rPr>
          <w:highlight w:val="yellow"/>
        </w:rPr>
      </w:pPr>
    </w:p>
    <w:p w14:paraId="13204B13" w14:textId="77777777" w:rsidR="006E238A" w:rsidRPr="00DB6F87" w:rsidRDefault="00A55A74" w:rsidP="00960B9D">
      <w:pPr>
        <w:pStyle w:val="InfoBlue"/>
      </w:pPr>
      <w:r w:rsidRPr="00DB6F87">
        <w:rPr>
          <w:highlight w:val="yellow"/>
        </w:rPr>
        <w:t>Cilj dokumenta je opisati rezultat rada studentskog tima, problem koji je riješen u okviru projekta, korišten</w:t>
      </w:r>
      <w:r w:rsidR="000A14A5" w:rsidRPr="00DB6F87">
        <w:rPr>
          <w:highlight w:val="yellow"/>
        </w:rPr>
        <w:t>u</w:t>
      </w:r>
      <w:r w:rsidRPr="00DB6F87">
        <w:rPr>
          <w:highlight w:val="yellow"/>
        </w:rPr>
        <w:t xml:space="preserve"> tehnologij</w:t>
      </w:r>
      <w:r w:rsidR="000A14A5" w:rsidRPr="00DB6F87">
        <w:rPr>
          <w:highlight w:val="yellow"/>
        </w:rPr>
        <w:t>u</w:t>
      </w:r>
      <w:r w:rsidRPr="00DB6F87">
        <w:rPr>
          <w:highlight w:val="yellow"/>
        </w:rPr>
        <w:t>, mogućnosti i zna</w:t>
      </w:r>
      <w:r w:rsidR="008D01D3" w:rsidRPr="00DB6F87">
        <w:rPr>
          <w:highlight w:val="yellow"/>
        </w:rPr>
        <w:t>čajke dobivenog proizvoda i sl.</w:t>
      </w:r>
      <w:r w:rsidR="008D01D3" w:rsidRPr="00DB6F87">
        <w:t xml:space="preserve"> </w:t>
      </w:r>
      <w:r w:rsidR="008D01D3" w:rsidRPr="00DB6F87">
        <w:rPr>
          <w:highlight w:val="yellow"/>
        </w:rPr>
        <w:t>Razinu detalja opisanu u ovom dokumentu studentski tim treba dogovoriti s nastavnikom.</w:t>
      </w:r>
    </w:p>
    <w:p w14:paraId="58ECDF88" w14:textId="77777777" w:rsidR="00DE4D1A" w:rsidRPr="00DB6F87" w:rsidRDefault="00DE4D1A" w:rsidP="00960B9D">
      <w:pPr>
        <w:pStyle w:val="InfoBlue"/>
      </w:pPr>
    </w:p>
    <w:p w14:paraId="12485720" w14:textId="77777777" w:rsidR="005D6FB5" w:rsidRPr="00DB6F87" w:rsidRDefault="005D6FB5" w:rsidP="00960B9D">
      <w:pPr>
        <w:pStyle w:val="InfoBlue"/>
      </w:pPr>
    </w:p>
    <w:p w14:paraId="7C431D9E" w14:textId="77777777" w:rsidR="005D6FB5" w:rsidRPr="00DB6F87" w:rsidRDefault="005D6FB5" w:rsidP="00960B9D">
      <w:pPr>
        <w:pStyle w:val="InfoBlue"/>
      </w:pPr>
    </w:p>
    <w:p w14:paraId="35D4430A" w14:textId="77777777" w:rsidR="005D6FB5" w:rsidRPr="00DB6F87" w:rsidRDefault="005D6FB5" w:rsidP="00960B9D">
      <w:pPr>
        <w:pStyle w:val="InfoBlue"/>
      </w:pPr>
    </w:p>
    <w:p w14:paraId="2B1CAE3A" w14:textId="77777777" w:rsidR="005D6FB5" w:rsidRPr="00DB6F87" w:rsidRDefault="005D6FB5" w:rsidP="005D6FB5">
      <w:pPr>
        <w:rPr>
          <w:b/>
          <w:bCs/>
          <w:i/>
          <w:iCs/>
          <w:color w:val="0000FF"/>
        </w:rPr>
      </w:pPr>
      <w:r w:rsidRPr="00DB6F87">
        <w:rPr>
          <w:b/>
          <w:bCs/>
          <w:i/>
          <w:iCs/>
          <w:color w:val="0000FF"/>
        </w:rPr>
        <w:t>Literatura:</w:t>
      </w:r>
    </w:p>
    <w:p w14:paraId="0654A783" w14:textId="77777777" w:rsidR="005D6FB5" w:rsidRPr="00DB6F87" w:rsidRDefault="005D6FB5" w:rsidP="00960B9D">
      <w:pPr>
        <w:pStyle w:val="InfoBlue"/>
      </w:pPr>
      <w:r w:rsidRPr="00DB6F87">
        <w:t>U tekstu rada treba biti navedena literatura svugdje gdje je tekst, slika ili grafički prikaz preuzet ili se temelji na nekom pisanom predlošku. Literatura se navodi iza zaključka. U tekstu se literatura navodi unutar zagrada s navođenjem prvog autora i godine izdanja, npr. (Martinis, 1998).</w:t>
      </w:r>
    </w:p>
    <w:p w14:paraId="78AB0828" w14:textId="77777777" w:rsidR="005D6FB5" w:rsidRPr="00DB6F87" w:rsidRDefault="005D6FB5" w:rsidP="00960B9D">
      <w:pPr>
        <w:pStyle w:val="InfoBlue"/>
      </w:pPr>
    </w:p>
    <w:p w14:paraId="5464CFE1" w14:textId="77777777" w:rsidR="005D6FB5" w:rsidRPr="00DB6F87" w:rsidRDefault="005D6FB5" w:rsidP="005D6FB5">
      <w:pPr>
        <w:rPr>
          <w:b/>
          <w:bCs/>
          <w:i/>
          <w:iCs/>
          <w:color w:val="0000FF"/>
        </w:rPr>
      </w:pPr>
      <w:r w:rsidRPr="00DB6F87">
        <w:rPr>
          <w:b/>
          <w:bCs/>
          <w:i/>
          <w:iCs/>
          <w:color w:val="0000FF"/>
        </w:rPr>
        <w:t>Primjer citiranja knjige:</w:t>
      </w:r>
    </w:p>
    <w:p w14:paraId="3A87D390" w14:textId="77777777" w:rsidR="005D6FB5" w:rsidRPr="00DB6F87" w:rsidRDefault="005D6FB5" w:rsidP="00960B9D">
      <w:pPr>
        <w:pStyle w:val="InfoBlue"/>
      </w:pPr>
      <w:r w:rsidRPr="00DB6F87">
        <w:t>Prezime, inicijal(i) imena autora. Naslov: podnaslov. Podatak o izdanju. Mjesto izdavanja: Nakladnik, godina izdavanja.</w:t>
      </w:r>
    </w:p>
    <w:p w14:paraId="07CC1993" w14:textId="77777777" w:rsidR="005D6FB5" w:rsidRPr="00DB6F87" w:rsidRDefault="005D6FB5" w:rsidP="00960B9D">
      <w:pPr>
        <w:pStyle w:val="InfoBlue"/>
      </w:pPr>
    </w:p>
    <w:p w14:paraId="3BFDE336" w14:textId="77777777" w:rsidR="005D6FB5" w:rsidRPr="00DB6F87" w:rsidRDefault="005D6FB5" w:rsidP="005D6FB5">
      <w:pPr>
        <w:rPr>
          <w:b/>
          <w:bCs/>
          <w:i/>
          <w:iCs/>
          <w:color w:val="0000FF"/>
        </w:rPr>
      </w:pPr>
      <w:r w:rsidRPr="00DB6F87">
        <w:rPr>
          <w:b/>
          <w:bCs/>
          <w:i/>
          <w:iCs/>
          <w:color w:val="0000FF"/>
        </w:rPr>
        <w:t>Primjer citiranja članka u časopisu:</w:t>
      </w:r>
    </w:p>
    <w:p w14:paraId="16025B0C" w14:textId="77777777" w:rsidR="005D6FB5" w:rsidRPr="00DB6F87" w:rsidRDefault="005D6FB5" w:rsidP="00960B9D">
      <w:pPr>
        <w:pStyle w:val="InfoBlue"/>
      </w:pPr>
      <w:r w:rsidRPr="00DB6F87">
        <w:t>Prezime, inicijal(i) imena autora. Naslov članka: podnaslov. Naziv časopisa. Oznaka sveska/godišta, broj(godina), str. početna-završna.</w:t>
      </w:r>
    </w:p>
    <w:p w14:paraId="736B9952" w14:textId="77777777" w:rsidR="005D6FB5" w:rsidRPr="00DB6F87" w:rsidRDefault="005D6FB5" w:rsidP="00960B9D">
      <w:pPr>
        <w:pStyle w:val="InfoBlue"/>
      </w:pPr>
    </w:p>
    <w:p w14:paraId="01E5E750" w14:textId="77777777" w:rsidR="005D6FB5" w:rsidRPr="00DB6F87" w:rsidRDefault="005D6FB5" w:rsidP="005D6FB5">
      <w:pPr>
        <w:rPr>
          <w:b/>
          <w:bCs/>
          <w:i/>
          <w:iCs/>
          <w:color w:val="0000FF"/>
        </w:rPr>
      </w:pPr>
      <w:r w:rsidRPr="00DB6F87">
        <w:rPr>
          <w:b/>
          <w:bCs/>
          <w:i/>
          <w:iCs/>
          <w:color w:val="0000FF"/>
        </w:rPr>
        <w:t>Primjer citiranja rada sa konferencije:</w:t>
      </w:r>
    </w:p>
    <w:p w14:paraId="6BE799BD" w14:textId="77777777" w:rsidR="005D6FB5" w:rsidRPr="00DB6F87" w:rsidRDefault="005D6FB5" w:rsidP="00960B9D">
      <w:pPr>
        <w:pStyle w:val="InfoBlue"/>
      </w:pPr>
      <w:r w:rsidRPr="00DB6F87">
        <w:t>Prezime, inicijal(i) imena autora. Naslov rada: podnaslov. Naslov zbornika, mjesto održavanja konferencije, (godina), str. početna-završna.</w:t>
      </w:r>
    </w:p>
    <w:p w14:paraId="2F01D1EA" w14:textId="77777777" w:rsidR="005D6FB5" w:rsidRPr="00DB6F87" w:rsidRDefault="005D6FB5" w:rsidP="00960B9D">
      <w:pPr>
        <w:pStyle w:val="InfoBlue"/>
      </w:pPr>
    </w:p>
    <w:p w14:paraId="73DEB7ED" w14:textId="77777777" w:rsidR="005D6FB5" w:rsidRPr="00DB6F87" w:rsidRDefault="005D6FB5" w:rsidP="005D6FB5">
      <w:pPr>
        <w:rPr>
          <w:b/>
          <w:bCs/>
          <w:i/>
          <w:iCs/>
          <w:color w:val="0000FF"/>
        </w:rPr>
      </w:pPr>
      <w:r w:rsidRPr="00DB6F87">
        <w:rPr>
          <w:b/>
          <w:bCs/>
          <w:i/>
          <w:iCs/>
          <w:color w:val="0000FF"/>
        </w:rPr>
        <w:t>Primjer citiranja doktorskog, magistarskog ili diplomskog rada:</w:t>
      </w:r>
    </w:p>
    <w:p w14:paraId="4242E899" w14:textId="77777777" w:rsidR="005D6FB5" w:rsidRPr="00DB6F87" w:rsidRDefault="005D6FB5" w:rsidP="00960B9D">
      <w:pPr>
        <w:pStyle w:val="InfoBlue"/>
      </w:pPr>
      <w:r w:rsidRPr="00DB6F87">
        <w:t>Prezime, inicijal(i) imena autora. Naslov. Vrsta rada. Ustanova na kojoj je rad obranjen, godina.</w:t>
      </w:r>
    </w:p>
    <w:p w14:paraId="1BE205D5" w14:textId="77777777" w:rsidR="005D6FB5" w:rsidRPr="00DB6F87" w:rsidRDefault="005D6FB5" w:rsidP="00960B9D">
      <w:pPr>
        <w:pStyle w:val="InfoBlue"/>
      </w:pPr>
    </w:p>
    <w:p w14:paraId="49068476" w14:textId="77777777" w:rsidR="005D6FB5" w:rsidRPr="00DB6F87" w:rsidRDefault="005D6FB5" w:rsidP="005D6FB5">
      <w:pPr>
        <w:rPr>
          <w:b/>
          <w:bCs/>
          <w:i/>
          <w:iCs/>
          <w:color w:val="0000FF"/>
        </w:rPr>
      </w:pPr>
      <w:r w:rsidRPr="00DB6F87">
        <w:rPr>
          <w:b/>
          <w:bCs/>
          <w:i/>
          <w:iCs/>
          <w:color w:val="0000FF"/>
        </w:rPr>
        <w:t>Primjer citiranja www izvora:</w:t>
      </w:r>
    </w:p>
    <w:p w14:paraId="1A1472AB" w14:textId="77777777" w:rsidR="005D6FB5" w:rsidRPr="00DB6F87" w:rsidRDefault="005D6FB5" w:rsidP="00960B9D">
      <w:pPr>
        <w:pStyle w:val="InfoBlue"/>
      </w:pPr>
      <w:r w:rsidRPr="00DB6F87">
        <w:t>Ime(na) autora (ako je/su poznata), naslov dokumenta, datum nastanka (ako se razlikuje od datuma pristupa izvoru), naslov potpunog djela (italic), potpuna http adresa, datum pristupa dokumentu.</w:t>
      </w:r>
    </w:p>
    <w:p w14:paraId="1D7FCEC2" w14:textId="77777777" w:rsidR="005D6FB5" w:rsidRPr="00DB6F87" w:rsidRDefault="005D6FB5" w:rsidP="00960B9D">
      <w:pPr>
        <w:pStyle w:val="InfoBlue"/>
      </w:pPr>
    </w:p>
    <w:p w14:paraId="4B2BAAA3" w14:textId="77777777" w:rsidR="005D6FB5" w:rsidRPr="00DB6F87" w:rsidRDefault="005D6FB5" w:rsidP="005D6FB5">
      <w:pPr>
        <w:rPr>
          <w:b/>
          <w:bCs/>
          <w:i/>
          <w:iCs/>
          <w:color w:val="0000FF"/>
        </w:rPr>
      </w:pPr>
      <w:r w:rsidRPr="00DB6F87">
        <w:rPr>
          <w:b/>
          <w:bCs/>
          <w:i/>
          <w:iCs/>
          <w:color w:val="0000FF"/>
        </w:rPr>
        <w:t>Ostale upute</w:t>
      </w:r>
    </w:p>
    <w:p w14:paraId="653E17F6" w14:textId="77777777" w:rsidR="00DE4D1A" w:rsidRPr="00DB6F87" w:rsidRDefault="005D6FB5" w:rsidP="00960B9D">
      <w:pPr>
        <w:pStyle w:val="InfoBlue"/>
      </w:pPr>
      <w:r w:rsidRPr="00DB6F87">
        <w:t>U svim dokumentima obvezno primjenjivati SI jedinice. Slike, formule i tablice potrebno je numerirati. Opis tablice stavlja se iznad, a opis slike ispod nje. U opisu slike ili tablice pišu se samo podaci neophodni za njeno razumijevanje (npr. Slika 6. Pojačalo s promjenljivim pojačanjem). Dodatna objašnjenja daju se u tekstu uz povezivanje sa slikom ili tablicom. Osi i parametri na slikama i grafičkim prikazima trebaju biti obilježeni. Daljnji opis tog grafičkog prikaza treba se nalaziti u tekstu rada. Formule se obilježavaju brojevima u zagradi, uz desni rub stranice, a u tekstu se poziva na broj formule.</w:t>
      </w:r>
    </w:p>
    <w:p w14:paraId="1A2A3606" w14:textId="77777777" w:rsidR="00BB0DA6" w:rsidRPr="00DB6F87" w:rsidRDefault="00DF3B4B" w:rsidP="006D00C5">
      <w:pPr>
        <w:pStyle w:val="Heading1"/>
      </w:pPr>
      <w:r w:rsidRPr="00DB6F87">
        <w:br w:type="page"/>
      </w:r>
      <w:bookmarkStart w:id="1" w:name="_Toc179183546"/>
      <w:r w:rsidR="00620B2D" w:rsidRPr="00DB6F87">
        <w:lastRenderedPageBreak/>
        <w:t>Opis razvijenog proizvoda</w:t>
      </w:r>
      <w:bookmarkEnd w:id="1"/>
    </w:p>
    <w:p w14:paraId="60674F1B" w14:textId="77777777" w:rsidR="00620B2D" w:rsidRPr="00DB6F87" w:rsidRDefault="00620B2D" w:rsidP="00620B2D">
      <w:pPr>
        <w:pStyle w:val="BodyText"/>
      </w:pPr>
    </w:p>
    <w:p w14:paraId="7652B139" w14:textId="7B704CAB" w:rsidR="00620B2D" w:rsidRPr="00DB6F87" w:rsidRDefault="00555AB0" w:rsidP="00620B2D">
      <w:pPr>
        <w:pStyle w:val="BodyText"/>
      </w:pPr>
      <w:r w:rsidRPr="00DB6F87">
        <w:t>Program može čitati JPG datoteke i zapisati rezultat u datoteku. Dodatno, postoji program kojim se taj rezultat može prikazati na ekranu.</w:t>
      </w:r>
    </w:p>
    <w:p w14:paraId="5D65BF8E" w14:textId="77777777" w:rsidR="00620B2D" w:rsidRPr="00DB6F87" w:rsidRDefault="00620B2D" w:rsidP="00620B2D">
      <w:pPr>
        <w:pStyle w:val="BodyText"/>
      </w:pPr>
    </w:p>
    <w:p w14:paraId="2372A180" w14:textId="77777777" w:rsidR="00620B2D" w:rsidRPr="00DB6F87" w:rsidRDefault="00620B2D" w:rsidP="00620B2D">
      <w:pPr>
        <w:pStyle w:val="BodyText"/>
      </w:pPr>
    </w:p>
    <w:p w14:paraId="7FAA6916" w14:textId="77777777" w:rsidR="00BB0DA6" w:rsidRPr="00DB6F87" w:rsidRDefault="00620B2D" w:rsidP="006D00C5">
      <w:pPr>
        <w:pStyle w:val="Heading1"/>
      </w:pPr>
      <w:r w:rsidRPr="00DB6F87">
        <w:br w:type="page"/>
      </w:r>
      <w:bookmarkStart w:id="2" w:name="_Toc179183547"/>
      <w:r w:rsidRPr="00DB6F87">
        <w:lastRenderedPageBreak/>
        <w:t>Tehničke značajke</w:t>
      </w:r>
      <w:bookmarkEnd w:id="2"/>
    </w:p>
    <w:p w14:paraId="478E7D08" w14:textId="77777777" w:rsidR="00620B2D" w:rsidRPr="00DB6F87" w:rsidRDefault="00620B2D" w:rsidP="00620B2D">
      <w:pPr>
        <w:pStyle w:val="BodyText"/>
      </w:pPr>
    </w:p>
    <w:p w14:paraId="405F887A" w14:textId="1E4A72A0" w:rsidR="00620B2D" w:rsidRDefault="00DB6F87" w:rsidP="00620B2D">
      <w:pPr>
        <w:pStyle w:val="BodyText"/>
      </w:pPr>
      <w:r w:rsidRPr="00DB6F87">
        <w:t>Korištene tehnologije</w:t>
      </w:r>
    </w:p>
    <w:p w14:paraId="4E7C8781" w14:textId="394A4FB8" w:rsidR="00DB6F87" w:rsidRDefault="00DB6F87" w:rsidP="00DB6F87">
      <w:pPr>
        <w:pStyle w:val="Heading2"/>
      </w:pPr>
      <w:r>
        <w:t>C++</w:t>
      </w:r>
    </w:p>
    <w:p w14:paraId="40AED813" w14:textId="082629E1" w:rsidR="00DB6F87" w:rsidRDefault="00DB6F87" w:rsidP="00DB6F87">
      <w:r>
        <w:t>C++ je brz, low-level, objektno orijentirani jezik. Odabran je zbog brzine, predvidljivosti, bogate sintakse i raznih mogućnosti koje nudi.</w:t>
      </w:r>
    </w:p>
    <w:p w14:paraId="404B3FFD" w14:textId="77777777" w:rsidR="00E747C9" w:rsidRDefault="00E747C9" w:rsidP="00E747C9"/>
    <w:p w14:paraId="21E2A4A7" w14:textId="77777777" w:rsidR="00E747C9" w:rsidRDefault="00E747C9" w:rsidP="00E747C9">
      <w:pPr>
        <w:pStyle w:val="Heading2"/>
      </w:pPr>
      <w:r>
        <w:t>LZZ</w:t>
      </w:r>
    </w:p>
    <w:p w14:paraId="0ED3690C" w14:textId="77777777" w:rsidR="00E747C9" w:rsidRDefault="00E747C9" w:rsidP="00E747C9">
      <w:r>
        <w:t>LZZ (Lazy C++) je pojednostavljenje za pisanje C++ programa. Omogućuje da se napiše samo jedna datoteka iz koje se generiraju pripadajuća source (.cpp) i header (.hpp) datoteka.</w:t>
      </w:r>
    </w:p>
    <w:p w14:paraId="5E02456F" w14:textId="77777777" w:rsidR="00E747C9" w:rsidRDefault="00E747C9" w:rsidP="00DB6F87"/>
    <w:p w14:paraId="4D51D146" w14:textId="78EF7651" w:rsidR="00E747C9" w:rsidRDefault="00E747C9" w:rsidP="00E747C9">
      <w:pPr>
        <w:pStyle w:val="Heading2"/>
      </w:pPr>
      <w:r>
        <w:t>Python</w:t>
      </w:r>
    </w:p>
    <w:p w14:paraId="752A5FC9" w14:textId="6C6E0404" w:rsidR="00E747C9" w:rsidRPr="00E747C9" w:rsidRDefault="00E747C9" w:rsidP="00E747C9">
      <w:r>
        <w:t>Za prevođenje. Odabran je zbog jednostavnosti korištenja, brzine programiranja te mogućnosti interaktivnog programiranja.</w:t>
      </w:r>
    </w:p>
    <w:p w14:paraId="226FC5BF" w14:textId="77777777" w:rsidR="00DB6F87" w:rsidRPr="00DB6F87" w:rsidRDefault="00DB6F87" w:rsidP="00DB6F87"/>
    <w:p w14:paraId="39E9D0C4" w14:textId="0C67371E" w:rsidR="00DB6F87" w:rsidRPr="00DB6F87" w:rsidRDefault="00DB6F87" w:rsidP="00DB6F87">
      <w:pPr>
        <w:pStyle w:val="Heading2"/>
      </w:pPr>
      <w:r w:rsidRPr="00DB6F87">
        <w:t>OpenGL</w:t>
      </w:r>
    </w:p>
    <w:p w14:paraId="6E599481" w14:textId="3ABE9D8A" w:rsidR="00DB6F87" w:rsidRPr="00DB6F87" w:rsidRDefault="00DB6F87" w:rsidP="00DB6F87">
      <w:r w:rsidRPr="00DB6F87">
        <w:t>OpenGL je biblioteka za programiranje grafičkih kartica i prikazivanje rezultata na ekranu.</w:t>
      </w:r>
    </w:p>
    <w:p w14:paraId="7A28EDFD" w14:textId="52CF37F1" w:rsidR="00DB6F87" w:rsidRPr="00DB6F87" w:rsidRDefault="00DB6F87" w:rsidP="00DB6F87">
      <w:r w:rsidRPr="00DB6F87">
        <w:t>Korišten samo za prikaz rezultata na ekran.</w:t>
      </w:r>
    </w:p>
    <w:p w14:paraId="4B5DE6AC" w14:textId="77777777" w:rsidR="00DB6F87" w:rsidRPr="00DB6F87" w:rsidRDefault="00DB6F87" w:rsidP="00DB6F87"/>
    <w:p w14:paraId="432BE390" w14:textId="2822968A" w:rsidR="00DB6F87" w:rsidRPr="00DB6F87" w:rsidRDefault="00DB6F87" w:rsidP="00DB6F87">
      <w:pPr>
        <w:pStyle w:val="Heading2"/>
      </w:pPr>
      <w:r w:rsidRPr="00DB6F87">
        <w:t>OpenCL</w:t>
      </w:r>
    </w:p>
    <w:p w14:paraId="667B1130" w14:textId="1EE95BE8" w:rsidR="00DB6F87" w:rsidRPr="00DB6F87" w:rsidRDefault="00DB6F87" w:rsidP="00DB6F87">
      <w:r w:rsidRPr="00DB6F87">
        <w:t>OpenCL je biblioteka</w:t>
      </w:r>
      <w:r w:rsidRPr="00DB6F87">
        <w:t xml:space="preserve"> za</w:t>
      </w:r>
      <w:r w:rsidRPr="00DB6F87">
        <w:t xml:space="preserve"> programiranje</w:t>
      </w:r>
      <w:r w:rsidRPr="00DB6F87">
        <w:t xml:space="preserve"> grafičkih kartic</w:t>
      </w:r>
      <w:r w:rsidRPr="00DB6F87">
        <w:t>a i korištenje rezultata u daljnjem programu. Drugim riječima, za pozivanje funkcija koje će se izvršiti na ulaznim podatcima.</w:t>
      </w:r>
    </w:p>
    <w:p w14:paraId="7C3412B8" w14:textId="1C533C00" w:rsidR="00DB6F87" w:rsidRDefault="00DB6F87" w:rsidP="00DB6F87">
      <w:r>
        <w:t>Ulazni i izlazni podatci za funkciju su polja podataka (do 3 dimenzije), u kojima se funkcija poziva paralelno za svaki element.</w:t>
      </w:r>
    </w:p>
    <w:p w14:paraId="091DFD71" w14:textId="77777777" w:rsidR="00E747C9" w:rsidRDefault="00E747C9" w:rsidP="00DB6F87"/>
    <w:p w14:paraId="6D08ABE6" w14:textId="77777777" w:rsidR="00E747C9" w:rsidRPr="00DB6F87" w:rsidRDefault="00E747C9" w:rsidP="00DB6F87"/>
    <w:p w14:paraId="2C0391BB" w14:textId="77777777" w:rsidR="004D0BEF" w:rsidRPr="00DB6F87" w:rsidRDefault="00A55A74" w:rsidP="00A55A74">
      <w:pPr>
        <w:pStyle w:val="Heading1"/>
      </w:pPr>
      <w:r w:rsidRPr="00DB6F87">
        <w:br w:type="page"/>
      </w:r>
      <w:bookmarkStart w:id="3" w:name="_Toc179183548"/>
      <w:r w:rsidR="00620B2D" w:rsidRPr="00DB6F87">
        <w:lastRenderedPageBreak/>
        <w:t>Upute za korištenje</w:t>
      </w:r>
      <w:bookmarkEnd w:id="3"/>
    </w:p>
    <w:p w14:paraId="1FFA6B82" w14:textId="77777777" w:rsidR="00A55A74" w:rsidRDefault="00A55A74" w:rsidP="00A55A74">
      <w:pPr>
        <w:pStyle w:val="BodyText"/>
      </w:pPr>
    </w:p>
    <w:p w14:paraId="1B9B7F32" w14:textId="0C1E1712" w:rsidR="00E747C9" w:rsidRDefault="00E747C9" w:rsidP="00E747C9">
      <w:pPr>
        <w:pStyle w:val="Heading2"/>
      </w:pPr>
      <w:r>
        <w:t>Prevođenje</w:t>
      </w:r>
    </w:p>
    <w:p w14:paraId="1D8C9ACF" w14:textId="77777777" w:rsidR="00E747C9" w:rsidRPr="00E747C9" w:rsidRDefault="00E747C9" w:rsidP="00E747C9"/>
    <w:p w14:paraId="716BA912" w14:textId="12645FC0" w:rsidR="00E747C9" w:rsidRPr="00E747C9" w:rsidRDefault="00E747C9" w:rsidP="00E747C9">
      <w:pPr>
        <w:pStyle w:val="BodyText"/>
        <w:rPr>
          <w:lang w:val="en-GB"/>
        </w:rPr>
      </w:pPr>
      <w:r>
        <w:t xml:space="preserve">U početnom direktoriju pokrenuti </w:t>
      </w:r>
      <w:r w:rsidRPr="00E747C9">
        <w:rPr>
          <w:rFonts w:ascii="Consolas" w:hAnsi="Consolas"/>
          <w:lang w:val="en-GB"/>
        </w:rPr>
        <w:t>./lzz.py</w:t>
      </w:r>
      <w:r>
        <w:rPr>
          <w:lang w:val="en-GB"/>
        </w:rPr>
        <w:t>.</w:t>
      </w:r>
    </w:p>
    <w:p w14:paraId="3D3F3FDF" w14:textId="77777777" w:rsidR="00E747C9" w:rsidRDefault="00E747C9" w:rsidP="00E747C9">
      <w:pPr>
        <w:pStyle w:val="Heading2"/>
      </w:pPr>
      <w:r>
        <w:t>Korištenje</w:t>
      </w:r>
    </w:p>
    <w:p w14:paraId="3E821079" w14:textId="77777777" w:rsidR="00E747C9" w:rsidRDefault="00E747C9" w:rsidP="00E747C9">
      <w:pPr>
        <w:ind w:left="720"/>
      </w:pPr>
      <w:r>
        <w:t xml:space="preserve">Pokrenuti </w:t>
      </w:r>
      <w:r>
        <w:rPr>
          <w:rFonts w:ascii="Consolas" w:hAnsi="Consolas"/>
        </w:rPr>
        <w:t>./Build/a.exe input.jpg output.rgb</w:t>
      </w:r>
      <w:r>
        <w:t>.</w:t>
      </w:r>
    </w:p>
    <w:p w14:paraId="1EBED038" w14:textId="77777777" w:rsidR="00E747C9" w:rsidRDefault="00E747C9" w:rsidP="00E747C9">
      <w:pPr>
        <w:ind w:left="720"/>
      </w:pPr>
    </w:p>
    <w:p w14:paraId="5DB7226A" w14:textId="6CBB6111" w:rsidR="00E747C9" w:rsidRDefault="00E747C9" w:rsidP="00E747C9">
      <w:pPr>
        <w:pStyle w:val="Heading2"/>
      </w:pPr>
      <w:r>
        <w:t>Prikaz na ekranu</w:t>
      </w:r>
    </w:p>
    <w:p w14:paraId="55B02B67" w14:textId="56A8CE4B" w:rsidR="00E747C9" w:rsidRDefault="00E747C9" w:rsidP="00E747C9">
      <w:pPr>
        <w:ind w:left="720"/>
      </w:pPr>
      <w:r>
        <w:t xml:space="preserve">Pokrenuti </w:t>
      </w:r>
      <w:r>
        <w:rPr>
          <w:rFonts w:ascii="Consolas" w:hAnsi="Consolas"/>
        </w:rPr>
        <w:t>./</w:t>
      </w:r>
      <w:r w:rsidRPr="00E747C9">
        <w:t xml:space="preserve"> </w:t>
      </w:r>
      <w:r w:rsidRPr="00E747C9">
        <w:rPr>
          <w:rFonts w:ascii="Consolas" w:hAnsi="Consolas"/>
        </w:rPr>
        <w:t>RgbDisplay</w:t>
      </w:r>
      <w:r>
        <w:rPr>
          <w:rFonts w:ascii="Consolas" w:hAnsi="Consolas"/>
        </w:rPr>
        <w:t>/a.exe output.rgb</w:t>
      </w:r>
      <w:r>
        <w:t>.</w:t>
      </w:r>
    </w:p>
    <w:p w14:paraId="62DD1688" w14:textId="77777777" w:rsidR="00E747C9" w:rsidRDefault="00E747C9" w:rsidP="00E747C9">
      <w:pPr>
        <w:ind w:left="720"/>
      </w:pPr>
    </w:p>
    <w:p w14:paraId="627DE1A9" w14:textId="77777777" w:rsidR="00E747C9" w:rsidRDefault="00E747C9" w:rsidP="00E747C9">
      <w:pPr>
        <w:ind w:left="720"/>
      </w:pPr>
    </w:p>
    <w:p w14:paraId="4BE9DAAE" w14:textId="77777777" w:rsidR="00E747C9" w:rsidRPr="00E747C9" w:rsidRDefault="00E747C9" w:rsidP="00E747C9">
      <w:pPr>
        <w:ind w:left="720"/>
      </w:pPr>
    </w:p>
    <w:p w14:paraId="0F159AE2" w14:textId="77777777" w:rsidR="00A55A74" w:rsidRPr="00A55A74" w:rsidRDefault="00A55A74" w:rsidP="00A55A74">
      <w:pPr>
        <w:pStyle w:val="Heading1"/>
      </w:pPr>
      <w:r w:rsidRPr="00DB6F87">
        <w:br w:type="page"/>
      </w:r>
      <w:bookmarkStart w:id="4" w:name="_Toc179183549"/>
      <w:r w:rsidRPr="00DB6F87">
        <w:lastRenderedPageBreak/>
        <w:t>Literatura</w:t>
      </w:r>
      <w:bookmarkEnd w:id="4"/>
    </w:p>
    <w:sectPr w:rsidR="00A55A74" w:rsidRPr="00A55A74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44A3E" w14:textId="77777777" w:rsidR="001A28E1" w:rsidRPr="00DB6F87" w:rsidRDefault="001A28E1">
      <w:r w:rsidRPr="00DB6F87">
        <w:separator/>
      </w:r>
    </w:p>
  </w:endnote>
  <w:endnote w:type="continuationSeparator" w:id="0">
    <w:p w14:paraId="4AA3030F" w14:textId="77777777" w:rsidR="001A28E1" w:rsidRPr="00DB6F87" w:rsidRDefault="001A28E1">
      <w:r w:rsidRPr="00DB6F8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0E2F" w:rsidRPr="00DB6F87" w14:paraId="0AD60C5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C0F54E" w14:textId="77777777" w:rsidR="00A10E2F" w:rsidRPr="00DB6F87" w:rsidRDefault="00A10E2F">
          <w:pPr>
            <w:ind w:right="360"/>
          </w:pPr>
          <w:r w:rsidRPr="00DB6F87">
            <w:t xml:space="preserve">FER  </w:t>
          </w:r>
          <w:r w:rsidRPr="00DB6F87">
            <w:t>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8F6A35" w14:textId="625B66FC" w:rsidR="00A10E2F" w:rsidRPr="00DB6F87" w:rsidRDefault="00A10E2F">
          <w:pPr>
            <w:jc w:val="center"/>
          </w:pPr>
          <w:r w:rsidRPr="00DB6F87">
            <w:sym w:font="Symbol" w:char="F0D3"/>
          </w:r>
          <w:r w:rsidRPr="00DB6F87">
            <w:t xml:space="preserve">FER, </w:t>
          </w:r>
          <w:r w:rsidRPr="00DB6F87">
            <w:fldChar w:fldCharType="begin"/>
          </w:r>
          <w:r w:rsidRPr="00DB6F87">
            <w:instrText xml:space="preserve"> DATE \@ "yyyy" </w:instrText>
          </w:r>
          <w:r w:rsidRPr="00DB6F87">
            <w:fldChar w:fldCharType="separate"/>
          </w:r>
          <w:r w:rsidR="000E61CB">
            <w:rPr>
              <w:noProof/>
            </w:rPr>
            <w:t>2025</w:t>
          </w:r>
          <w:r w:rsidRPr="00DB6F8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EA47EC" w14:textId="77777777" w:rsidR="00A10E2F" w:rsidRPr="00DB6F87" w:rsidRDefault="00A10E2F">
          <w:pPr>
            <w:jc w:val="right"/>
          </w:pPr>
          <w:r w:rsidRPr="00DB6F87">
            <w:t xml:space="preserve">Stranica </w:t>
          </w:r>
          <w:r w:rsidRPr="00DB6F87">
            <w:rPr>
              <w:rStyle w:val="PageNumber"/>
            </w:rPr>
            <w:fldChar w:fldCharType="begin"/>
          </w:r>
          <w:r w:rsidRPr="00DB6F87">
            <w:rPr>
              <w:rStyle w:val="PageNumber"/>
            </w:rPr>
            <w:instrText xml:space="preserve"> PAGE </w:instrText>
          </w:r>
          <w:r w:rsidRPr="00DB6F87">
            <w:rPr>
              <w:rStyle w:val="PageNumber"/>
            </w:rPr>
            <w:fldChar w:fldCharType="separate"/>
          </w:r>
          <w:r w:rsidRPr="00DB6F87">
            <w:rPr>
              <w:rStyle w:val="PageNumber"/>
            </w:rPr>
            <w:t>3</w:t>
          </w:r>
          <w:r w:rsidRPr="00DB6F87">
            <w:rPr>
              <w:rStyle w:val="PageNumber"/>
            </w:rPr>
            <w:fldChar w:fldCharType="end"/>
          </w:r>
          <w:r w:rsidRPr="00DB6F87">
            <w:rPr>
              <w:rStyle w:val="PageNumber"/>
            </w:rPr>
            <w:t xml:space="preserve"> od </w:t>
          </w:r>
          <w:r w:rsidRPr="00DB6F87">
            <w:rPr>
              <w:rStyle w:val="PageNumber"/>
            </w:rPr>
            <w:fldChar w:fldCharType="begin"/>
          </w:r>
          <w:r w:rsidRPr="00DB6F87">
            <w:rPr>
              <w:rStyle w:val="PageNumber"/>
            </w:rPr>
            <w:instrText xml:space="preserve"> NUMPAGES  \* MERGEFORMAT </w:instrText>
          </w:r>
          <w:r w:rsidRPr="00DB6F87">
            <w:rPr>
              <w:rStyle w:val="PageNumber"/>
            </w:rPr>
            <w:fldChar w:fldCharType="separate"/>
          </w:r>
          <w:r w:rsidRPr="00DB6F87">
            <w:rPr>
              <w:rStyle w:val="PageNumber"/>
            </w:rPr>
            <w:t>7</w:t>
          </w:r>
          <w:r w:rsidRPr="00DB6F87">
            <w:rPr>
              <w:rStyle w:val="PageNumber"/>
            </w:rPr>
            <w:fldChar w:fldCharType="end"/>
          </w:r>
        </w:p>
      </w:tc>
    </w:tr>
  </w:tbl>
  <w:p w14:paraId="50A34243" w14:textId="77777777" w:rsidR="00A10E2F" w:rsidRPr="00DB6F87" w:rsidRDefault="00A1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ABDAB" w14:textId="77777777" w:rsidR="001A28E1" w:rsidRPr="00DB6F87" w:rsidRDefault="001A28E1">
      <w:r w:rsidRPr="00DB6F87">
        <w:separator/>
      </w:r>
    </w:p>
  </w:footnote>
  <w:footnote w:type="continuationSeparator" w:id="0">
    <w:p w14:paraId="3F6C54BC" w14:textId="77777777" w:rsidR="001A28E1" w:rsidRPr="00DB6F87" w:rsidRDefault="001A28E1">
      <w:r w:rsidRPr="00DB6F8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0E2F" w:rsidRPr="00DB6F87" w14:paraId="6E01912E" w14:textId="77777777">
      <w:tc>
        <w:tcPr>
          <w:tcW w:w="6379" w:type="dxa"/>
        </w:tcPr>
        <w:p w14:paraId="07386DF3" w14:textId="21A592F5" w:rsidR="00A10E2F" w:rsidRPr="00DB6F87" w:rsidRDefault="00555AB0">
          <w:r w:rsidRPr="00DB6F87">
            <w:t>Implementacija JPEG algoritma na GPU</w:t>
          </w:r>
        </w:p>
      </w:tc>
      <w:tc>
        <w:tcPr>
          <w:tcW w:w="3179" w:type="dxa"/>
        </w:tcPr>
        <w:p w14:paraId="1ADEBCE6" w14:textId="0F1282A9" w:rsidR="00A10E2F" w:rsidRPr="00DB6F87" w:rsidRDefault="00A10E2F">
          <w:pPr>
            <w:tabs>
              <w:tab w:val="left" w:pos="1135"/>
            </w:tabs>
            <w:spacing w:before="40"/>
            <w:ind w:right="68"/>
          </w:pPr>
          <w:r w:rsidRPr="00DB6F87">
            <w:t xml:space="preserve">  Verzija:           </w:t>
          </w:r>
          <w:r w:rsidR="00555AB0" w:rsidRPr="00DB6F87">
            <w:t>1.1</w:t>
          </w:r>
        </w:p>
      </w:tc>
    </w:tr>
    <w:tr w:rsidR="00A10E2F" w:rsidRPr="00DB6F87" w14:paraId="1BD70565" w14:textId="77777777">
      <w:tc>
        <w:tcPr>
          <w:tcW w:w="6379" w:type="dxa"/>
        </w:tcPr>
        <w:p w14:paraId="4D2B7271" w14:textId="77777777" w:rsidR="00A10E2F" w:rsidRPr="00DB6F87" w:rsidRDefault="00A10E2F">
          <w:r w:rsidRPr="00DB6F87">
            <w:t>Tehnička dokumentacija</w:t>
          </w:r>
        </w:p>
      </w:tc>
      <w:tc>
        <w:tcPr>
          <w:tcW w:w="3179" w:type="dxa"/>
        </w:tcPr>
        <w:p w14:paraId="16D24613" w14:textId="0DDEC97E" w:rsidR="00A10E2F" w:rsidRPr="00DB6F87" w:rsidRDefault="00A10E2F">
          <w:r w:rsidRPr="00DB6F87">
            <w:t xml:space="preserve">  Datum:  </w:t>
          </w:r>
          <w:r w:rsidR="00555AB0" w:rsidRPr="00DB6F87">
            <w:t>27.01.2025.</w:t>
          </w:r>
        </w:p>
      </w:tc>
    </w:tr>
  </w:tbl>
  <w:p w14:paraId="22F6B9E7" w14:textId="77777777" w:rsidR="00A10E2F" w:rsidRPr="00DB6F87" w:rsidRDefault="00A10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75729177">
    <w:abstractNumId w:val="0"/>
  </w:num>
  <w:num w:numId="2" w16cid:durableId="259215776">
    <w:abstractNumId w:val="5"/>
  </w:num>
  <w:num w:numId="3" w16cid:durableId="993141627">
    <w:abstractNumId w:val="2"/>
  </w:num>
  <w:num w:numId="4" w16cid:durableId="1348288447">
    <w:abstractNumId w:val="1"/>
  </w:num>
  <w:num w:numId="5" w16cid:durableId="1375428971">
    <w:abstractNumId w:val="3"/>
  </w:num>
  <w:num w:numId="6" w16cid:durableId="390543078">
    <w:abstractNumId w:val="4"/>
  </w:num>
  <w:num w:numId="7" w16cid:durableId="1269658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B0"/>
    <w:rsid w:val="000115F8"/>
    <w:rsid w:val="00033D01"/>
    <w:rsid w:val="000A14A5"/>
    <w:rsid w:val="000A6603"/>
    <w:rsid w:val="000E61CB"/>
    <w:rsid w:val="000F5C98"/>
    <w:rsid w:val="00130B16"/>
    <w:rsid w:val="0015703B"/>
    <w:rsid w:val="001A28E1"/>
    <w:rsid w:val="00230E52"/>
    <w:rsid w:val="002767CE"/>
    <w:rsid w:val="002A0274"/>
    <w:rsid w:val="002C2FAE"/>
    <w:rsid w:val="002F43D6"/>
    <w:rsid w:val="00326360"/>
    <w:rsid w:val="00342FA5"/>
    <w:rsid w:val="00403B3D"/>
    <w:rsid w:val="00476E88"/>
    <w:rsid w:val="004D0BEF"/>
    <w:rsid w:val="004E5140"/>
    <w:rsid w:val="0055086F"/>
    <w:rsid w:val="00552603"/>
    <w:rsid w:val="00555AB0"/>
    <w:rsid w:val="005A444E"/>
    <w:rsid w:val="005D6FB5"/>
    <w:rsid w:val="005F1CE1"/>
    <w:rsid w:val="00610D11"/>
    <w:rsid w:val="00620B2D"/>
    <w:rsid w:val="006417E6"/>
    <w:rsid w:val="006C6089"/>
    <w:rsid w:val="006D00C5"/>
    <w:rsid w:val="006E238A"/>
    <w:rsid w:val="00716C09"/>
    <w:rsid w:val="00733A5F"/>
    <w:rsid w:val="0073584A"/>
    <w:rsid w:val="0073741F"/>
    <w:rsid w:val="00785F38"/>
    <w:rsid w:val="008D01D3"/>
    <w:rsid w:val="00960B9D"/>
    <w:rsid w:val="009E21C8"/>
    <w:rsid w:val="009F5B9E"/>
    <w:rsid w:val="00A00712"/>
    <w:rsid w:val="00A10E2F"/>
    <w:rsid w:val="00A55A74"/>
    <w:rsid w:val="00A722D2"/>
    <w:rsid w:val="00A82B53"/>
    <w:rsid w:val="00B946AE"/>
    <w:rsid w:val="00BB0DA6"/>
    <w:rsid w:val="00BD4729"/>
    <w:rsid w:val="00C74132"/>
    <w:rsid w:val="00CA3C16"/>
    <w:rsid w:val="00D431B3"/>
    <w:rsid w:val="00DB6F87"/>
    <w:rsid w:val="00DE4D1A"/>
    <w:rsid w:val="00DF3B4B"/>
    <w:rsid w:val="00E00BD9"/>
    <w:rsid w:val="00E119AF"/>
    <w:rsid w:val="00E747C9"/>
    <w:rsid w:val="00ED59D3"/>
    <w:rsid w:val="00EE5D2B"/>
    <w:rsid w:val="00EE70A8"/>
    <w:rsid w:val="00EF3BD8"/>
    <w:rsid w:val="00F12630"/>
    <w:rsid w:val="00F96AD6"/>
    <w:rsid w:val="00F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BC2C8E"/>
  <w15:chartTrackingRefBased/>
  <w15:docId w15:val="{F4115025-EEB8-4A36-B960-24A7076D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hr-HR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customStyle="1" w:styleId="Heading2Char">
    <w:name w:val="Heading 2 Char"/>
    <w:basedOn w:val="DefaultParagraphFont"/>
    <w:link w:val="Heading2"/>
    <w:rsid w:val="00E747C9"/>
    <w:rPr>
      <w:rFonts w:ascii="Arial" w:hAnsi="Arial"/>
      <w:b/>
      <w:lang w:val="hr-H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\nastava\projekt\Doc\FER_Predmet_Projekt_Tehnicka_Dokumentaci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FER_Predmet_Projekt_Tehnicka_Dokumentacija.dotx</Template>
  <TotalTime>39</TotalTime>
  <Pages>7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Korisnik</dc:creator>
  <cp:keywords/>
  <dc:description/>
  <cp:lastModifiedBy>Bartol Hrg</cp:lastModifiedBy>
  <cp:revision>2</cp:revision>
  <cp:lastPrinted>2025-01-31T22:56:00Z</cp:lastPrinted>
  <dcterms:created xsi:type="dcterms:W3CDTF">2025-01-31T22:26:00Z</dcterms:created>
  <dcterms:modified xsi:type="dcterms:W3CDTF">2025-01-31T23:05:00Z</dcterms:modified>
</cp:coreProperties>
</file>